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564A38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0f6fc6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0f6fc6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C09170B349D44B1095ED40797B65A649"/>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p w:rsidR="00A50939" w:rsidRPr="00906BEE" w:rsidRDefault="0076139B" w:rsidP="007569C1">
            <w:pPr>
              <w:pStyle w:val="Heading3"/>
            </w:pPr>
            <w:sdt>
              <w:sdtPr>
                <w:alias w:val="Objective:"/>
                <w:tag w:val="Objective:"/>
                <w:id w:val="319159961"/>
                <w:placeholder>
                  <w:docPart w:val="939EFF6731914D83AC4281E2B0287673"/>
                </w:placeholder>
                <w:temporary/>
                <w:showingPlcHdr/>
                <w15:appearance w15:val="hidden"/>
              </w:sdtPr>
              <w:sdtEndPr/>
              <w:sdtContent>
                <w:r w:rsidR="00E12C60" w:rsidRPr="00906BEE">
                  <w:t>Objective</w:t>
                </w:r>
              </w:sdtContent>
            </w:sdt>
          </w:p>
          <w:p w:rsidR="00E87255" w:rsidRDefault="00E87255" w:rsidP="00E87255">
            <w:r>
              <w:t>Final year university student seeking a career in Information Technology</w:t>
            </w:r>
            <w:r w:rsidR="000851F5">
              <w:t>,</w:t>
            </w:r>
            <w:r>
              <w:t xml:space="preserve"> where I can expand on my skills in IT auditing, strategy planning and IT project management.</w:t>
            </w:r>
          </w:p>
          <w:p w:rsidR="002C2CDD" w:rsidRDefault="002C2CDD"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Pr="00906BEE" w:rsidRDefault="00697980" w:rsidP="007569C1"/>
          <w:p w:rsidR="002C2CDD" w:rsidRPr="00906BEE" w:rsidRDefault="0076139B" w:rsidP="007569C1">
            <w:pPr>
              <w:pStyle w:val="Heading3"/>
            </w:pPr>
            <w:sdt>
              <w:sdtPr>
                <w:alias w:val="Skills:"/>
                <w:tag w:val="Skills:"/>
                <w:id w:val="1490835561"/>
                <w:placeholder>
                  <w:docPart w:val="00A45EC2D55442E4BAA03A10E4C285D8"/>
                </w:placeholder>
                <w:temporary/>
                <w:showingPlcHdr/>
                <w15:appearance w15:val="hidden"/>
              </w:sdtPr>
              <w:sdtEndPr/>
              <w:sdtContent>
                <w:r w:rsidR="002C2CDD" w:rsidRPr="00906BEE">
                  <w:t>Skills</w:t>
                </w:r>
              </w:sdtContent>
            </w:sdt>
          </w:p>
          <w:p w:rsidR="00E87255" w:rsidRDefault="00E87255" w:rsidP="00E87255">
            <w:r>
              <w:t>K</w:t>
            </w:r>
            <w:r w:rsidR="000851F5">
              <w:t>nowledgeable in: Microsoft Office</w:t>
            </w:r>
            <w:r>
              <w:t>, Strategic Planning, Project Management, IT Auditing, Quality Assurance, Web Development, Network Administration.</w:t>
            </w:r>
          </w:p>
          <w:p w:rsidR="00E87255" w:rsidRDefault="00E87255" w:rsidP="00E87255">
            <w:r>
              <w:t>Familiar with: HTML, CSS3, PHP, SQL, C++ and Java.</w:t>
            </w:r>
          </w:p>
          <w:p w:rsidR="00741125" w:rsidRDefault="00741125"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Pr="00906BEE" w:rsidRDefault="00697980" w:rsidP="00697980">
            <w:pPr>
              <w:pStyle w:val="Heading3"/>
            </w:pPr>
            <w:r>
              <w:lastRenderedPageBreak/>
              <w:t>Certifications</w:t>
            </w:r>
          </w:p>
          <w:p w:rsidR="00697980" w:rsidRDefault="00697980" w:rsidP="00697980">
            <w:r>
              <w:t>Interested in perusing certifications in IT consultation, auditing, information system security and IT project management.</w:t>
            </w:r>
          </w:p>
          <w:p w:rsidR="00697980" w:rsidRDefault="00697980" w:rsidP="00741125"/>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Pr="00906BEE" w:rsidRDefault="00697980" w:rsidP="00697980">
            <w:pPr>
              <w:pStyle w:val="Heading3"/>
            </w:pPr>
            <w:r>
              <w:t>hobbies</w:t>
            </w:r>
          </w:p>
          <w:p w:rsidR="00697980" w:rsidRDefault="00697980" w:rsidP="00697980">
            <w:r>
              <w:t>Writing, Photography, computer repairs and learning new skills.</w:t>
            </w:r>
          </w:p>
          <w:p w:rsidR="00697980" w:rsidRPr="00906BEE" w:rsidRDefault="00697980"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76139B" w:rsidP="00C612DA">
                  <w:pPr>
                    <w:pStyle w:val="Heading1"/>
                    <w:outlineLvl w:val="0"/>
                  </w:pPr>
                  <w:sdt>
                    <w:sdtPr>
                      <w:alias w:val="Enter your name:"/>
                      <w:tag w:val="Enter your name:"/>
                      <w:id w:val="-296147368"/>
                      <w:placeholder>
                        <w:docPart w:val="F06A37209AA94C30B9F05562741EA661"/>
                      </w:placeholder>
                      <w15:dataBinding w:prefixMappings="xmlns:ns0='http://schemas.microsoft.com/temp/samples' " w:xpath="/ns0:employees[1]/ns0:employee[1]/ns0:Address[1]" w:storeItemID="{00000000-0000-0000-0000-000000000000}"/>
                      <w15:appearance w15:val="hidden"/>
                    </w:sdtPr>
                    <w:sdtEndPr/>
                    <w:sdtContent>
                      <w:r w:rsidR="00E87255">
                        <w:t>Romaine Halstead</w:t>
                      </w:r>
                    </w:sdtContent>
                  </w:sdt>
                </w:p>
                <w:p w:rsidR="00906BEE" w:rsidRPr="00906BEE" w:rsidRDefault="0076139B" w:rsidP="00906BEE">
                  <w:pPr>
                    <w:pStyle w:val="Heading2"/>
                    <w:outlineLvl w:val="1"/>
                  </w:pPr>
                  <w:sdt>
                    <w:sdtPr>
                      <w:alias w:val="Enter Profession or Industry:"/>
                      <w:tag w:val="Enter Profession or Industry:"/>
                      <w:id w:val="-83681269"/>
                      <w:placeholder>
                        <w:docPart w:val="857BC46AF12C4445AECAF02D98667EA4"/>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02DCD" w:rsidRPr="00906BEE">
                        <w:t>Profession or Industry</w:t>
                      </w:r>
                    </w:sdtContent>
                  </w:sdt>
                  <w:r w:rsidR="00E02DCD" w:rsidRPr="00906BEE">
                    <w:t xml:space="preserve"> | </w:t>
                  </w:r>
                  <w:sdt>
                    <w:sdtPr>
                      <w:alias w:val="Link to other online properties:"/>
                      <w:tag w:val="Link to other online properties:"/>
                      <w:id w:val="1480037238"/>
                      <w:placeholder>
                        <w:docPart w:val="A31C8092DAAF44E7AC35633D39ED8F6D"/>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C612DA" w:rsidRPr="00906BEE">
                        <w:t>Link to other online properties: Portfolio/Website/Blog</w:t>
                      </w:r>
                    </w:sdtContent>
                  </w:sdt>
                </w:p>
              </w:tc>
            </w:tr>
          </w:tbl>
          <w:p w:rsidR="002C2CDD" w:rsidRPr="00906BEE" w:rsidRDefault="0076139B" w:rsidP="007569C1">
            <w:pPr>
              <w:pStyle w:val="Heading3"/>
            </w:pPr>
            <w:sdt>
              <w:sdtPr>
                <w:alias w:val="Experience:"/>
                <w:tag w:val="Experience:"/>
                <w:id w:val="1217937480"/>
                <w:placeholder>
                  <w:docPart w:val="C1F00AE37E2D475F861237212FD426CA"/>
                </w:placeholder>
                <w:temporary/>
                <w:showingPlcHdr/>
                <w15:appearance w15:val="hidden"/>
              </w:sdtPr>
              <w:sdtEndPr/>
              <w:sdtContent>
                <w:r w:rsidR="002C2CDD" w:rsidRPr="00906BEE">
                  <w:t>Experience</w:t>
                </w:r>
              </w:sdtContent>
            </w:sdt>
          </w:p>
          <w:p w:rsidR="002C2CDD" w:rsidRPr="00906BEE" w:rsidRDefault="00E87255" w:rsidP="007569C1">
            <w:pPr>
              <w:pStyle w:val="Heading4"/>
            </w:pPr>
            <w:r>
              <w:t>lab manager</w:t>
            </w:r>
            <w:r w:rsidR="002C2CDD" w:rsidRPr="00906BEE">
              <w:t xml:space="preserve"> • </w:t>
            </w:r>
            <w:r>
              <w:t>old harbour bay primary</w:t>
            </w:r>
            <w:r w:rsidR="002C2CDD" w:rsidRPr="00906BEE">
              <w:t xml:space="preserve"> • </w:t>
            </w:r>
            <w:r>
              <w:t>may</w:t>
            </w:r>
            <w:r w:rsidR="00F47E97" w:rsidRPr="00906BEE">
              <w:t xml:space="preserve"> – </w:t>
            </w:r>
            <w:r>
              <w:t>july 2013</w:t>
            </w:r>
          </w:p>
          <w:p w:rsidR="00E87255" w:rsidRDefault="00E87255" w:rsidP="007569C1">
            <w:r>
              <w:t xml:space="preserve">Configured computer and printer hardware and software of the school’s technology lab. Assisted lab visitors in troubleshooting and configuring of their computers and tablets. Assisted in information technology evening class conducted at the lab. </w:t>
            </w:r>
          </w:p>
          <w:p w:rsidR="00E87255" w:rsidRPr="00906BEE" w:rsidRDefault="00E87255" w:rsidP="00E87255">
            <w:pPr>
              <w:pStyle w:val="Heading4"/>
            </w:pPr>
            <w:r>
              <w:t>Qa intern</w:t>
            </w:r>
            <w:r w:rsidRPr="00906BEE">
              <w:t xml:space="preserve"> • </w:t>
            </w:r>
            <w:r>
              <w:t>egov</w:t>
            </w:r>
            <w:r w:rsidRPr="00906BEE">
              <w:t xml:space="preserve"> • </w:t>
            </w:r>
            <w:r>
              <w:t>September</w:t>
            </w:r>
            <w:r w:rsidRPr="00906BEE">
              <w:t xml:space="preserve"> – </w:t>
            </w:r>
            <w:r>
              <w:t>December 2015</w:t>
            </w:r>
          </w:p>
          <w:p w:rsidR="00E87255" w:rsidRPr="00906BEE" w:rsidRDefault="00E87255" w:rsidP="00E87255">
            <w:r w:rsidRPr="003C78A2">
              <w:t>Facilitated testing and executed test cases of applications made for government agencies. Documented issues, irregularities and discrepancies for applications. Delivered Patch Advisories to end users. Took part in a User Acceptance Training session where clients where given a walkthrough of their requested software.</w:t>
            </w:r>
          </w:p>
          <w:p w:rsidR="002C2CDD" w:rsidRPr="00906BEE" w:rsidRDefault="00E87255" w:rsidP="007569C1">
            <w:pPr>
              <w:pStyle w:val="Heading4"/>
            </w:pPr>
            <w:r>
              <w:t>network security intern</w:t>
            </w:r>
            <w:r w:rsidR="002C2CDD" w:rsidRPr="00906BEE">
              <w:t xml:space="preserve"> • </w:t>
            </w:r>
            <w:r>
              <w:t>egov</w:t>
            </w:r>
            <w:r w:rsidR="002C2CDD" w:rsidRPr="00906BEE">
              <w:t xml:space="preserve"> • </w:t>
            </w:r>
            <w:r>
              <w:t>june</w:t>
            </w:r>
            <w:r w:rsidR="00F47E97" w:rsidRPr="00906BEE">
              <w:t xml:space="preserve"> – </w:t>
            </w:r>
            <w:r>
              <w:t>september 2016</w:t>
            </w:r>
          </w:p>
          <w:p w:rsidR="002C2CDD" w:rsidRPr="00906BEE" w:rsidRDefault="00E87255" w:rsidP="007569C1">
            <w:r>
              <w:t xml:space="preserve">Assisted in a security audit of </w:t>
            </w:r>
            <w:proofErr w:type="spellStart"/>
            <w:r>
              <w:t>GoJ</w:t>
            </w:r>
            <w:proofErr w:type="spellEnd"/>
            <w:r>
              <w:t xml:space="preserve"> websites and documented the vulnerability of each website. Took part in the sourcing of a web vulnerability tool to quickly find security flaws with websites and probable solutions. Developed an internal website using PHP, SQL and HTML to log website data. WAMP server with APACHE was used for clients on the network to view the website.</w:t>
            </w:r>
          </w:p>
          <w:p w:rsidR="002C2CDD" w:rsidRPr="00906BEE" w:rsidRDefault="0076139B" w:rsidP="007569C1">
            <w:pPr>
              <w:pStyle w:val="Heading3"/>
            </w:pPr>
            <w:sdt>
              <w:sdtPr>
                <w:alias w:val="Education:"/>
                <w:tag w:val="Education:"/>
                <w:id w:val="1349516922"/>
                <w:placeholder>
                  <w:docPart w:val="2E25903218C34E63908FA294A6AD1EF2"/>
                </w:placeholder>
                <w:temporary/>
                <w:showingPlcHdr/>
                <w15:appearance w15:val="hidden"/>
              </w:sdtPr>
              <w:sdtEndPr/>
              <w:sdtContent>
                <w:r w:rsidR="002C2CDD" w:rsidRPr="00906BEE">
                  <w:t>Education</w:t>
                </w:r>
              </w:sdtContent>
            </w:sdt>
          </w:p>
          <w:p w:rsidR="002C2CDD" w:rsidRPr="00906BEE" w:rsidRDefault="00E87255" w:rsidP="007569C1">
            <w:pPr>
              <w:pStyle w:val="Heading4"/>
            </w:pPr>
            <w:r>
              <w:t>information technology</w:t>
            </w:r>
            <w:r w:rsidR="002C2CDD" w:rsidRPr="00906BEE">
              <w:t xml:space="preserve"> • </w:t>
            </w:r>
            <w:r>
              <w:t>ongoing</w:t>
            </w:r>
            <w:r w:rsidR="002C2CDD" w:rsidRPr="00906BEE">
              <w:t xml:space="preserve"> • </w:t>
            </w:r>
            <w:r>
              <w:t>university of technology</w:t>
            </w:r>
          </w:p>
          <w:p w:rsidR="00E87255" w:rsidRDefault="00E87255" w:rsidP="00E87255">
            <w:r>
              <w:t>Information Systems minor. Expected completion date: May 2018.</w:t>
            </w:r>
          </w:p>
          <w:p w:rsidR="00E87255" w:rsidRDefault="00E87255" w:rsidP="00E87255">
            <w:r>
              <w:t xml:space="preserve">Related coursework: Information Systems Strategy, E-Business Strategy, Information Systems Auditing, IT Project Management, Enterprise Architecture, Network Administration, </w:t>
            </w:r>
          </w:p>
          <w:p w:rsidR="00E87255" w:rsidRPr="00906BEE" w:rsidRDefault="00E87255" w:rsidP="00E87255">
            <w:r>
              <w:t>Computer Security.</w:t>
            </w:r>
          </w:p>
          <w:p w:rsidR="002C2CDD" w:rsidRPr="00906BEE" w:rsidRDefault="00E87255" w:rsidP="007569C1">
            <w:pPr>
              <w:pStyle w:val="Heading3"/>
            </w:pPr>
            <w:r>
              <w:lastRenderedPageBreak/>
              <w:t>projects</w:t>
            </w:r>
          </w:p>
          <w:p w:rsidR="00E87255" w:rsidRDefault="00E87255" w:rsidP="00E87255">
            <w:pPr>
              <w:pStyle w:val="ListParagraph"/>
              <w:numPr>
                <w:ilvl w:val="0"/>
                <w:numId w:val="11"/>
              </w:numPr>
            </w:pPr>
            <w:r>
              <w:t>Developed a functional e-commerce website which would accept payment info from customers and automatically send payment confirmation via email.</w:t>
            </w:r>
          </w:p>
          <w:p w:rsidR="00E87255" w:rsidRDefault="00E87255" w:rsidP="00E87255">
            <w:pPr>
              <w:pStyle w:val="ListParagraph"/>
              <w:numPr>
                <w:ilvl w:val="0"/>
                <w:numId w:val="11"/>
              </w:numPr>
            </w:pPr>
            <w:r>
              <w:t xml:space="preserve">Created an IT strategy plan for a dental office. This plan outlined measures to increase customer intimacy through the storing of client info, providing an online portal to schedule appointments, best practices for disaster recovery, contingency plans and business scalability as well as architectural and infrastructure requirements. </w:t>
            </w:r>
          </w:p>
          <w:p w:rsidR="00741125" w:rsidRPr="00906BEE" w:rsidRDefault="00E87255" w:rsidP="00E87255">
            <w:pPr>
              <w:pStyle w:val="ListParagraph"/>
              <w:numPr>
                <w:ilvl w:val="0"/>
                <w:numId w:val="11"/>
              </w:numPr>
            </w:pPr>
            <w:r>
              <w:rPr>
                <w:noProof/>
              </w:rPr>
              <w:drawing>
                <wp:anchor distT="0" distB="0" distL="114300" distR="114300" simplePos="0" relativeHeight="251661312" behindDoc="1" locked="0" layoutInCell="1" allowOverlap="1" wp14:anchorId="1926708E" wp14:editId="72B8C1E9">
                  <wp:simplePos x="0" y="0"/>
                  <wp:positionH relativeFrom="margin">
                    <wp:posOffset>0</wp:posOffset>
                  </wp:positionH>
                  <wp:positionV relativeFrom="paragraph">
                    <wp:posOffset>894715</wp:posOffset>
                  </wp:positionV>
                  <wp:extent cx="4667250" cy="1997075"/>
                  <wp:effectExtent l="0" t="0" r="0" b="3175"/>
                  <wp:wrapTight wrapText="bothSides">
                    <wp:wrapPolygon edited="0">
                      <wp:start x="0" y="0"/>
                      <wp:lineTo x="0" y="21428"/>
                      <wp:lineTo x="21512" y="21428"/>
                      <wp:lineTo x="21512"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Created an audit report on the physical environment of an insurance company.</w:t>
            </w:r>
            <w:r w:rsidR="00097FEA">
              <w:t xml:space="preserve"> Outlined the existing controls within the business environment and gave recommendations on risk avoidance and correction.</w:t>
            </w:r>
            <w:bookmarkStart w:id="0" w:name="_GoBack"/>
            <w:bookmarkEnd w:id="0"/>
          </w:p>
        </w:tc>
      </w:tr>
    </w:tbl>
    <w:p w:rsidR="00290AAA" w:rsidRDefault="00290AAA" w:rsidP="00E22E87">
      <w:pPr>
        <w:pStyle w:val="NoSpacing"/>
      </w:pPr>
    </w:p>
    <w:sectPr w:rsidR="00290AAA" w:rsidSect="00E87255">
      <w:headerReference w:type="default" r:id="rId9"/>
      <w:footerReference w:type="default" r:id="rId10"/>
      <w:pgSz w:w="12240" w:h="15840"/>
      <w:pgMar w:top="864" w:right="864" w:bottom="72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39B" w:rsidRDefault="0076139B" w:rsidP="00713050">
      <w:pPr>
        <w:spacing w:line="240" w:lineRule="auto"/>
      </w:pPr>
      <w:r>
        <w:separator/>
      </w:r>
    </w:p>
  </w:endnote>
  <w:endnote w:type="continuationSeparator" w:id="0">
    <w:p w:rsidR="0076139B" w:rsidRDefault="0076139B"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5256"/>
      <w:gridCol w:w="2628"/>
    </w:tblGrid>
    <w:tr w:rsidR="00D90190" w:rsidTr="00D90190">
      <w:tc>
        <w:tcPr>
          <w:tcW w:w="2628" w:type="dxa"/>
          <w:tcMar>
            <w:top w:w="648" w:type="dxa"/>
            <w:left w:w="115" w:type="dxa"/>
            <w:bottom w:w="0" w:type="dxa"/>
            <w:right w:w="115" w:type="dxa"/>
          </w:tcMar>
        </w:tcPr>
        <w:p w:rsidR="00D90190" w:rsidRDefault="00D90190" w:rsidP="00684488">
          <w:pPr>
            <w:pStyle w:val="Footer"/>
          </w:pPr>
          <w:r w:rsidRPr="00CA3DF1">
            <w:rPr>
              <w:noProof/>
            </w:rPr>
            <mc:AlternateContent>
              <mc:Choice Requires="wpg">
                <w:drawing>
                  <wp:inline distT="0" distB="0" distL="0" distR="0" wp14:anchorId="41E6B5EA" wp14:editId="4ADDAA59">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9533E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0f6fc6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anchor distT="0" distB="0" distL="114300" distR="114300" simplePos="0" relativeHeight="251662336" behindDoc="1" locked="0" layoutInCell="1" allowOverlap="1" wp14:anchorId="34DCF817" wp14:editId="1C266971">
                    <wp:simplePos x="0" y="0"/>
                    <wp:positionH relativeFrom="column">
                      <wp:posOffset>1398905</wp:posOffset>
                    </wp:positionH>
                    <wp:positionV relativeFrom="paragraph">
                      <wp:posOffset>327</wp:posOffset>
                    </wp:positionV>
                    <wp:extent cx="328930" cy="328930"/>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8930" cy="328930"/>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4B4F4989" id="Group 10" o:spid="_x0000_s1026" alt="Title: Telephone icon" style="position:absolute;margin-left:110.15pt;margin-top:.05pt;width:25.9pt;height:25.9pt;z-index:-251654144"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0f6fc6 [3204]" strokecolor="#0f6fc6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wrap type="tight"/>
                  </v:group>
                </w:pict>
              </mc:Fallback>
            </mc:AlternateContent>
          </w:r>
        </w:p>
      </w:tc>
      <w:tc>
        <w:tcPr>
          <w:tcW w:w="2628"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inline distT="0" distB="0" distL="0" distR="0" wp14:anchorId="08A7DAC9" wp14:editId="2A81167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78F10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0f6fc6 [3204]" strokecolor="#0f6f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D90190" w:rsidTr="00871224">
      <w:tc>
        <w:tcPr>
          <w:tcW w:w="2628" w:type="dxa"/>
          <w:tcMar>
            <w:top w:w="144" w:type="dxa"/>
            <w:left w:w="115" w:type="dxa"/>
            <w:right w:w="115" w:type="dxa"/>
          </w:tcMar>
        </w:tcPr>
        <w:sdt>
          <w:sdtPr>
            <w:rPr>
              <w:sz w:val="16"/>
              <w:szCs w:val="16"/>
            </w:rPr>
            <w:alias w:val="Email:"/>
            <w:tag w:val="Email:"/>
            <w:id w:val="-627010856"/>
            <w:placeholder>
              <w:docPart w:val="152D3F86BE39485586500D8C7BF6A45D"/>
            </w:placeholder>
            <w:dataBinding w:prefixMappings="xmlns:ns0='http://schemas.microsoft.com/office/2006/coverPageProps' " w:xpath="/ns0:CoverPageProperties[1]/ns0:CompanyEmail[1]" w:storeItemID="{55AF091B-3C7A-41E3-B477-F2FDAA23CFDA}"/>
            <w15:appearance w15:val="hidden"/>
            <w:text w:multiLine="1"/>
          </w:sdtPr>
          <w:sdtEndPr/>
          <w:sdtContent>
            <w:p w:rsidR="00D90190" w:rsidRPr="00D90190" w:rsidRDefault="00D90190" w:rsidP="00D90190">
              <w:pPr>
                <w:pStyle w:val="Footer"/>
                <w:rPr>
                  <w:sz w:val="16"/>
                  <w:szCs w:val="16"/>
                </w:rPr>
              </w:pPr>
              <w:r w:rsidRPr="00D90190">
                <w:rPr>
                  <w:sz w:val="16"/>
                  <w:szCs w:val="16"/>
                </w:rPr>
                <w:t>romaine877@gmail.com</w:t>
              </w:r>
            </w:p>
          </w:sdtContent>
        </w:sdt>
      </w:tc>
      <w:tc>
        <w:tcPr>
          <w:tcW w:w="5256" w:type="dxa"/>
          <w:tcMar>
            <w:top w:w="144" w:type="dxa"/>
            <w:left w:w="115" w:type="dxa"/>
            <w:right w:w="115" w:type="dxa"/>
          </w:tcMar>
        </w:tcPr>
        <w:p w:rsidR="00D90190" w:rsidRPr="00C2098A" w:rsidRDefault="00D90190" w:rsidP="00D90190">
          <w:pPr>
            <w:pStyle w:val="Footer"/>
          </w:pPr>
          <w:r>
            <w:t>1-876-896-8976</w:t>
          </w:r>
        </w:p>
      </w:tc>
      <w:tc>
        <w:tcPr>
          <w:tcW w:w="2628" w:type="dxa"/>
          <w:tcMar>
            <w:top w:w="144" w:type="dxa"/>
            <w:left w:w="115" w:type="dxa"/>
            <w:right w:w="115" w:type="dxa"/>
          </w:tcMar>
        </w:tcPr>
        <w:sdt>
          <w:sdtPr>
            <w:rPr>
              <w:sz w:val="16"/>
              <w:szCs w:val="16"/>
            </w:rPr>
            <w:alias w:val="LinkedIn URL:"/>
            <w:tag w:val="LinkedIn URL:"/>
            <w:id w:val="-1413995599"/>
            <w:placeholder>
              <w:docPart w:val="F0A806FE0035458DAF7AD6A3CACA944C"/>
            </w:placeholder>
            <w:dataBinding w:prefixMappings="xmlns:ns0='http://schemas.microsoft.com/office/2006/coverPageProps' " w:xpath="/ns0:CoverPageProperties[1]/ns0:CompanyFax[1]" w:storeItemID="{55AF091B-3C7A-41E3-B477-F2FDAA23CFDA}"/>
            <w15:appearance w15:val="hidden"/>
            <w:text w:multiLine="1"/>
          </w:sdtPr>
          <w:sdtEndPr/>
          <w:sdtContent>
            <w:p w:rsidR="00D90190" w:rsidRPr="00C2098A" w:rsidRDefault="00D90190" w:rsidP="00811117">
              <w:pPr>
                <w:pStyle w:val="Footer"/>
              </w:pPr>
              <w:r w:rsidRPr="00D90190">
                <w:rPr>
                  <w:sz w:val="16"/>
                  <w:szCs w:val="16"/>
                </w:rPr>
                <w:t>LINKEDIN.COM/IN/ROMAINE877</w:t>
              </w:r>
            </w:p>
          </w:sdtContent>
        </w:sdt>
      </w:tc>
    </w:tr>
  </w:tbl>
  <w:p w:rsidR="00C2098A" w:rsidRDefault="00C2098A" w:rsidP="00217980">
    <w:pPr>
      <w:pStyle w:val="Footer"/>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39B" w:rsidRDefault="0076139B" w:rsidP="00713050">
      <w:pPr>
        <w:spacing w:line="240" w:lineRule="auto"/>
      </w:pPr>
      <w:r>
        <w:separator/>
      </w:r>
    </w:p>
  </w:footnote>
  <w:footnote w:type="continuationSeparator" w:id="0">
    <w:p w:rsidR="0076139B" w:rsidRDefault="0076139B"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E9F821E" wp14:editId="484FC6E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F27A80"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0f6fc6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0f6fc6 [3204]" stroked="f" strokeweight="1pt">
                      <v:stroke joinstyle="miter"/>
                    </v:shape>
                    <w10:wrap anchory="page"/>
                    <w10:anchorlock/>
                  </v:group>
                </w:pict>
              </mc:Fallback>
            </mc:AlternateContent>
          </w:r>
          <w:sdt>
            <w:sdtPr>
              <w:alias w:val="Enter initials:"/>
              <w:tag w:val="Enter initials:"/>
              <w:id w:val="-1659604841"/>
              <w:placeholder>
                <w:docPart w:val="ED5976792B534E04810E98AB28569C6E"/>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76139B"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434C21">
                      <w:t>romaine halstead</w:t>
                    </w:r>
                  </w:sdtContent>
                </w:sdt>
              </w:p>
              <w:p w:rsidR="001A5CA9" w:rsidRDefault="0076139B" w:rsidP="001A5CA9">
                <w:pPr>
                  <w:pStyle w:val="Heading2"/>
                  <w:outlineLvl w:val="1"/>
                </w:pPr>
                <w:sdt>
                  <w:sdtPr>
                    <w:alias w:val="Enter Profession or Industry:"/>
                    <w:tag w:val="Enter Profession or Industry:"/>
                    <w:id w:val="197216061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12C60">
                      <w:t>Profession or Industry</w:t>
                    </w:r>
                  </w:sdtContent>
                </w:sdt>
                <w:r w:rsidR="00E12C60">
                  <w:t xml:space="preserve"> | </w:t>
                </w:r>
                <w:sdt>
                  <w:sdtPr>
                    <w:alias w:val="Link to other online properties:"/>
                    <w:tag w:val="Link to other online properties:"/>
                    <w:id w:val="-1229059816"/>
                    <w:placeholder>
                      <w:docPart w:val="7CB2DB32B5394A9FB8D9C927F245FAFD"/>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A5CA9" w:rsidRPr="009B3C40">
                      <w:t>Link to other online properties: Portfolio/Website/Blog</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0F34236"/>
    <w:multiLevelType w:val="hybridMultilevel"/>
    <w:tmpl w:val="93E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5"/>
    <w:rsid w:val="000851F5"/>
    <w:rsid w:val="00091382"/>
    <w:rsid w:val="00097FEA"/>
    <w:rsid w:val="000A07DA"/>
    <w:rsid w:val="000A2BFA"/>
    <w:rsid w:val="000B0619"/>
    <w:rsid w:val="000B61CA"/>
    <w:rsid w:val="000F7610"/>
    <w:rsid w:val="00114ED7"/>
    <w:rsid w:val="00140B0E"/>
    <w:rsid w:val="001A5CA9"/>
    <w:rsid w:val="001B2AC1"/>
    <w:rsid w:val="001B403A"/>
    <w:rsid w:val="001F4583"/>
    <w:rsid w:val="00217980"/>
    <w:rsid w:val="00271662"/>
    <w:rsid w:val="0027404F"/>
    <w:rsid w:val="00290AAA"/>
    <w:rsid w:val="00293B83"/>
    <w:rsid w:val="002A0C56"/>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34C21"/>
    <w:rsid w:val="0046104A"/>
    <w:rsid w:val="004717C5"/>
    <w:rsid w:val="004A24CC"/>
    <w:rsid w:val="00523479"/>
    <w:rsid w:val="00543DB7"/>
    <w:rsid w:val="005634DD"/>
    <w:rsid w:val="005729B0"/>
    <w:rsid w:val="00641630"/>
    <w:rsid w:val="00684488"/>
    <w:rsid w:val="00697980"/>
    <w:rsid w:val="006A3CE7"/>
    <w:rsid w:val="006A7746"/>
    <w:rsid w:val="006C4C50"/>
    <w:rsid w:val="006D76B1"/>
    <w:rsid w:val="00713050"/>
    <w:rsid w:val="00741125"/>
    <w:rsid w:val="00746F7F"/>
    <w:rsid w:val="007569C1"/>
    <w:rsid w:val="0076139B"/>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85D58"/>
    <w:rsid w:val="009B3C40"/>
    <w:rsid w:val="00A42540"/>
    <w:rsid w:val="00A50939"/>
    <w:rsid w:val="00A83413"/>
    <w:rsid w:val="00AA6A40"/>
    <w:rsid w:val="00AA75F6"/>
    <w:rsid w:val="00AD00FD"/>
    <w:rsid w:val="00AF0A8E"/>
    <w:rsid w:val="00B5664D"/>
    <w:rsid w:val="00BA5B40"/>
    <w:rsid w:val="00BD0206"/>
    <w:rsid w:val="00C2098A"/>
    <w:rsid w:val="00C5444A"/>
    <w:rsid w:val="00C612DA"/>
    <w:rsid w:val="00C7741E"/>
    <w:rsid w:val="00C875AB"/>
    <w:rsid w:val="00CA3DF1"/>
    <w:rsid w:val="00CA4581"/>
    <w:rsid w:val="00CE18D5"/>
    <w:rsid w:val="00CF6C5B"/>
    <w:rsid w:val="00D04109"/>
    <w:rsid w:val="00D90190"/>
    <w:rsid w:val="00D97A41"/>
    <w:rsid w:val="00DD3CF6"/>
    <w:rsid w:val="00DD6416"/>
    <w:rsid w:val="00DF4E0A"/>
    <w:rsid w:val="00E02DCD"/>
    <w:rsid w:val="00E12C60"/>
    <w:rsid w:val="00E22E87"/>
    <w:rsid w:val="00E57630"/>
    <w:rsid w:val="00E86C2B"/>
    <w:rsid w:val="00E87255"/>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25E22"/>
  <w15:chartTrackingRefBased/>
  <w15:docId w15:val="{0DE8BAB9-932F-4E8D-85A3-9B4D8984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0F6FC6"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0F6FC6"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0F6FC6" w:themeColor="accent1"/>
        <w:left w:val="single" w:sz="2" w:space="10" w:color="0F6FC6" w:themeColor="accent1"/>
        <w:bottom w:val="single" w:sz="2" w:space="10" w:color="0F6FC6" w:themeColor="accent1"/>
        <w:right w:val="single" w:sz="2" w:space="10" w:color="0F6FC6" w:themeColor="accent1"/>
      </w:pBdr>
      <w:ind w:left="1152" w:right="1152"/>
    </w:pPr>
    <w:rPr>
      <w:rFonts w:eastAsiaTheme="minorEastAsia"/>
      <w:i/>
      <w:iCs/>
      <w:color w:val="0B5294"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17406D"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85DFD0"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6Colorful-Accent2">
    <w:name w:val="Grid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rful-Accent3">
    <w:name w:val="Grid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rful-Accent4">
    <w:name w:val="Grid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6Colorful-Accent5">
    <w:name w:val="Grid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6Colorful-Accent6">
    <w:name w:val="Grid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73662"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F49100"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0B5294"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0F6FC6" w:themeColor="accent1"/>
        <w:bottom w:val="single" w:sz="4" w:space="10" w:color="0F6FC6" w:themeColor="accent1"/>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3D03E5"/>
    <w:rPr>
      <w:i/>
      <w:iCs/>
      <w:color w:val="0B5294" w:themeColor="accent1" w:themeShade="BF"/>
    </w:rPr>
  </w:style>
  <w:style w:type="character" w:styleId="IntenseReference">
    <w:name w:val="Intense Reference"/>
    <w:basedOn w:val="DefaultParagraphFont"/>
    <w:uiPriority w:val="32"/>
    <w:semiHidden/>
    <w:unhideWhenUsed/>
    <w:qFormat/>
    <w:rsid w:val="003D03E5"/>
    <w:rPr>
      <w:b/>
      <w:bCs/>
      <w:caps w:val="0"/>
      <w:smallCaps/>
      <w:color w:val="0B5294"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6Colorful-Accent2">
    <w:name w:val="List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6Colorful-Accent3">
    <w:name w:val="List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4">
    <w:name w:val="List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6Colorful-Accent5">
    <w:name w:val="List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6Colorful-Accent6">
    <w:name w:val="List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0B5294"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AppData\Roaming\Microsoft\Templates\Polished%20resume,%20designed%20by%20MO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6006749156355"/>
          <c:y val="0.14559552732488362"/>
          <c:w val="0.75739932508436458"/>
          <c:h val="0.77896437666481277"/>
        </c:manualLayout>
      </c:layout>
      <c:barChart>
        <c:barDir val="bar"/>
        <c:grouping val="clustered"/>
        <c:varyColors val="0"/>
        <c:ser>
          <c:idx val="0"/>
          <c:order val="0"/>
          <c:tx>
            <c:strRef>
              <c:f>Sheet1!$B$1</c:f>
              <c:strCache>
                <c:ptCount val="1"/>
                <c:pt idx="0">
                  <c:v>proficiency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Programming</c:v>
                </c:pt>
                <c:pt idx="1">
                  <c:v>Team Player</c:v>
                </c:pt>
                <c:pt idx="2">
                  <c:v>Problem Solver</c:v>
                </c:pt>
                <c:pt idx="3">
                  <c:v>Leadership</c:v>
                </c:pt>
                <c:pt idx="4">
                  <c:v>Time Management</c:v>
                </c:pt>
              </c:strCache>
            </c:strRef>
          </c:cat>
          <c:val>
            <c:numRef>
              <c:f>Sheet1!$B$2:$B$7</c:f>
              <c:numCache>
                <c:formatCode>General</c:formatCode>
                <c:ptCount val="5"/>
                <c:pt idx="0">
                  <c:v>2</c:v>
                </c:pt>
                <c:pt idx="1">
                  <c:v>4</c:v>
                </c:pt>
                <c:pt idx="2">
                  <c:v>3.8</c:v>
                </c:pt>
                <c:pt idx="3">
                  <c:v>3.4</c:v>
                </c:pt>
                <c:pt idx="4">
                  <c:v>3.6</c:v>
                </c:pt>
              </c:numCache>
            </c:numRef>
          </c:val>
          <c:extLst>
            <c:ext xmlns:c16="http://schemas.microsoft.com/office/drawing/2014/chart" uri="{C3380CC4-5D6E-409C-BE32-E72D297353CC}">
              <c16:uniqueId val="{00000000-92B8-4FE4-957C-5602F675B664}"/>
            </c:ext>
          </c:extLst>
        </c:ser>
        <c:dLbls>
          <c:showLegendKey val="0"/>
          <c:showVal val="0"/>
          <c:showCatName val="0"/>
          <c:showSerName val="0"/>
          <c:showPercent val="0"/>
          <c:showBubbleSize val="0"/>
        </c:dLbls>
        <c:gapWidth val="115"/>
        <c:overlap val="-20"/>
        <c:axId val="345677784"/>
        <c:axId val="345677456"/>
      </c:barChart>
      <c:catAx>
        <c:axId val="345677784"/>
        <c:scaling>
          <c:orientation val="minMax"/>
        </c:scaling>
        <c:delete val="0"/>
        <c:axPos val="l"/>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45677456"/>
        <c:crosses val="autoZero"/>
        <c:auto val="1"/>
        <c:lblAlgn val="ctr"/>
        <c:lblOffset val="100"/>
        <c:noMultiLvlLbl val="0"/>
      </c:catAx>
      <c:valAx>
        <c:axId val="3456774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45677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9170B349D44B1095ED40797B65A649"/>
        <w:category>
          <w:name w:val="General"/>
          <w:gallery w:val="placeholder"/>
        </w:category>
        <w:types>
          <w:type w:val="bbPlcHdr"/>
        </w:types>
        <w:behaviors>
          <w:behavior w:val="content"/>
        </w:behaviors>
        <w:guid w:val="{4CEA2849-5CA6-4D77-BB70-34F5758738DC}"/>
      </w:docPartPr>
      <w:docPartBody>
        <w:p w:rsidR="005960FB" w:rsidRDefault="00375887">
          <w:pPr>
            <w:pStyle w:val="C09170B349D44B1095ED40797B65A649"/>
          </w:pPr>
          <w:r w:rsidRPr="00906BEE">
            <w:t>YN</w:t>
          </w:r>
        </w:p>
      </w:docPartBody>
    </w:docPart>
    <w:docPart>
      <w:docPartPr>
        <w:name w:val="939EFF6731914D83AC4281E2B0287673"/>
        <w:category>
          <w:name w:val="General"/>
          <w:gallery w:val="placeholder"/>
        </w:category>
        <w:types>
          <w:type w:val="bbPlcHdr"/>
        </w:types>
        <w:behaviors>
          <w:behavior w:val="content"/>
        </w:behaviors>
        <w:guid w:val="{AA749877-13C7-4DB3-ABB9-1D85A5D46E55}"/>
      </w:docPartPr>
      <w:docPartBody>
        <w:p w:rsidR="005960FB" w:rsidRDefault="00375887">
          <w:pPr>
            <w:pStyle w:val="939EFF6731914D83AC4281E2B0287673"/>
          </w:pPr>
          <w:r w:rsidRPr="00906BEE">
            <w:t>Objective</w:t>
          </w:r>
        </w:p>
      </w:docPartBody>
    </w:docPart>
    <w:docPart>
      <w:docPartPr>
        <w:name w:val="00A45EC2D55442E4BAA03A10E4C285D8"/>
        <w:category>
          <w:name w:val="General"/>
          <w:gallery w:val="placeholder"/>
        </w:category>
        <w:types>
          <w:type w:val="bbPlcHdr"/>
        </w:types>
        <w:behaviors>
          <w:behavior w:val="content"/>
        </w:behaviors>
        <w:guid w:val="{2A50A710-1BED-4389-9547-EB0580C58025}"/>
      </w:docPartPr>
      <w:docPartBody>
        <w:p w:rsidR="005960FB" w:rsidRDefault="00375887">
          <w:pPr>
            <w:pStyle w:val="00A45EC2D55442E4BAA03A10E4C285D8"/>
          </w:pPr>
          <w:r w:rsidRPr="00906BEE">
            <w:t>Skills</w:t>
          </w:r>
        </w:p>
      </w:docPartBody>
    </w:docPart>
    <w:docPart>
      <w:docPartPr>
        <w:name w:val="F06A37209AA94C30B9F05562741EA661"/>
        <w:category>
          <w:name w:val="General"/>
          <w:gallery w:val="placeholder"/>
        </w:category>
        <w:types>
          <w:type w:val="bbPlcHdr"/>
        </w:types>
        <w:behaviors>
          <w:behavior w:val="content"/>
        </w:behaviors>
        <w:guid w:val="{385D9383-698B-4E0E-BAA0-4CF8ED5CDE31}"/>
      </w:docPartPr>
      <w:docPartBody>
        <w:p w:rsidR="005960FB" w:rsidRDefault="00375887">
          <w:pPr>
            <w:pStyle w:val="F06A37209AA94C30B9F05562741EA661"/>
          </w:pPr>
          <w:r>
            <w:t>Your name</w:t>
          </w:r>
        </w:p>
      </w:docPartBody>
    </w:docPart>
    <w:docPart>
      <w:docPartPr>
        <w:name w:val="857BC46AF12C4445AECAF02D98667EA4"/>
        <w:category>
          <w:name w:val="General"/>
          <w:gallery w:val="placeholder"/>
        </w:category>
        <w:types>
          <w:type w:val="bbPlcHdr"/>
        </w:types>
        <w:behaviors>
          <w:behavior w:val="content"/>
        </w:behaviors>
        <w:guid w:val="{5E845E76-D201-486B-88DF-86CF3863BFDC}"/>
      </w:docPartPr>
      <w:docPartBody>
        <w:p w:rsidR="005960FB" w:rsidRDefault="00375887">
          <w:pPr>
            <w:pStyle w:val="857BC46AF12C4445AECAF02D98667EA4"/>
          </w:pPr>
          <w:r w:rsidRPr="00906BEE">
            <w:t>Profession or Industry</w:t>
          </w:r>
        </w:p>
      </w:docPartBody>
    </w:docPart>
    <w:docPart>
      <w:docPartPr>
        <w:name w:val="A31C8092DAAF44E7AC35633D39ED8F6D"/>
        <w:category>
          <w:name w:val="General"/>
          <w:gallery w:val="placeholder"/>
        </w:category>
        <w:types>
          <w:type w:val="bbPlcHdr"/>
        </w:types>
        <w:behaviors>
          <w:behavior w:val="content"/>
        </w:behaviors>
        <w:guid w:val="{E54011DE-19A9-48EE-9B6A-BC186E3315BA}"/>
      </w:docPartPr>
      <w:docPartBody>
        <w:p w:rsidR="005960FB" w:rsidRDefault="00375887">
          <w:pPr>
            <w:pStyle w:val="A31C8092DAAF44E7AC35633D39ED8F6D"/>
          </w:pPr>
          <w:r w:rsidRPr="00906BEE">
            <w:t>Link to other online properties: Portfolio/Website/Blog</w:t>
          </w:r>
        </w:p>
      </w:docPartBody>
    </w:docPart>
    <w:docPart>
      <w:docPartPr>
        <w:name w:val="C1F00AE37E2D475F861237212FD426CA"/>
        <w:category>
          <w:name w:val="General"/>
          <w:gallery w:val="placeholder"/>
        </w:category>
        <w:types>
          <w:type w:val="bbPlcHdr"/>
        </w:types>
        <w:behaviors>
          <w:behavior w:val="content"/>
        </w:behaviors>
        <w:guid w:val="{77E74073-B3C5-4F98-99A3-7B2DFD2BC7BA}"/>
      </w:docPartPr>
      <w:docPartBody>
        <w:p w:rsidR="005960FB" w:rsidRDefault="00375887">
          <w:pPr>
            <w:pStyle w:val="C1F00AE37E2D475F861237212FD426CA"/>
          </w:pPr>
          <w:r w:rsidRPr="00906BEE">
            <w:t>Experience</w:t>
          </w:r>
        </w:p>
      </w:docPartBody>
    </w:docPart>
    <w:docPart>
      <w:docPartPr>
        <w:name w:val="2E25903218C34E63908FA294A6AD1EF2"/>
        <w:category>
          <w:name w:val="General"/>
          <w:gallery w:val="placeholder"/>
        </w:category>
        <w:types>
          <w:type w:val="bbPlcHdr"/>
        </w:types>
        <w:behaviors>
          <w:behavior w:val="content"/>
        </w:behaviors>
        <w:guid w:val="{5C5F1CA3-5149-4DF0-84F5-38E897F4494F}"/>
      </w:docPartPr>
      <w:docPartBody>
        <w:p w:rsidR="005960FB" w:rsidRDefault="00375887">
          <w:pPr>
            <w:pStyle w:val="2E25903218C34E63908FA294A6AD1EF2"/>
          </w:pPr>
          <w:r w:rsidRPr="00906BEE">
            <w:t>Education</w:t>
          </w:r>
        </w:p>
      </w:docPartBody>
    </w:docPart>
    <w:docPart>
      <w:docPartPr>
        <w:name w:val="ED5976792B534E04810E98AB28569C6E"/>
        <w:category>
          <w:name w:val="General"/>
          <w:gallery w:val="placeholder"/>
        </w:category>
        <w:types>
          <w:type w:val="bbPlcHdr"/>
        </w:types>
        <w:behaviors>
          <w:behavior w:val="content"/>
        </w:behaviors>
        <w:guid w:val="{BE697FB7-F6E3-4F06-8585-87E294163369}"/>
      </w:docPartPr>
      <w:docPartBody>
        <w:p w:rsidR="005960FB" w:rsidRDefault="006B292C" w:rsidP="006B292C">
          <w:pPr>
            <w:pStyle w:val="ED5976792B534E04810E98AB28569C6E"/>
          </w:pPr>
          <w:r w:rsidRPr="00906BEE">
            <w:t>To</w:t>
          </w:r>
        </w:p>
      </w:docPartBody>
    </w:docPart>
    <w:docPart>
      <w:docPartPr>
        <w:name w:val="7CB2DB32B5394A9FB8D9C927F245FAFD"/>
        <w:category>
          <w:name w:val="General"/>
          <w:gallery w:val="placeholder"/>
        </w:category>
        <w:types>
          <w:type w:val="bbPlcHdr"/>
        </w:types>
        <w:behaviors>
          <w:behavior w:val="content"/>
        </w:behaviors>
        <w:guid w:val="{8A029186-0520-434D-B59E-37423F8C1BE2}"/>
      </w:docPartPr>
      <w:docPartBody>
        <w:p w:rsidR="005960FB" w:rsidRDefault="006B292C" w:rsidP="006B292C">
          <w:pPr>
            <w:pStyle w:val="7CB2DB32B5394A9FB8D9C927F245FAFD"/>
          </w:pPr>
          <w:r w:rsidRPr="00906BEE">
            <w:t>Think about the size of the team you led, the number of projects you balanced, or the number of articles you wrote.</w:t>
          </w:r>
        </w:p>
      </w:docPartBody>
    </w:docPart>
    <w:docPart>
      <w:docPartPr>
        <w:name w:val="152D3F86BE39485586500D8C7BF6A45D"/>
        <w:category>
          <w:name w:val="General"/>
          <w:gallery w:val="placeholder"/>
        </w:category>
        <w:types>
          <w:type w:val="bbPlcHdr"/>
        </w:types>
        <w:behaviors>
          <w:behavior w:val="content"/>
        </w:behaviors>
        <w:guid w:val="{086DA5C4-E118-4744-A4BB-F6E3D336485B}"/>
      </w:docPartPr>
      <w:docPartBody>
        <w:p w:rsidR="008223D0" w:rsidRDefault="005960FB" w:rsidP="005960FB">
          <w:pPr>
            <w:pStyle w:val="152D3F86BE39485586500D8C7BF6A45D"/>
          </w:pPr>
          <w:r w:rsidRPr="00906BEE">
            <w:t>You might want to include your GPA and a summary of relevant coursework, awards, and honors.</w:t>
          </w:r>
        </w:p>
      </w:docPartBody>
    </w:docPart>
    <w:docPart>
      <w:docPartPr>
        <w:name w:val="F0A806FE0035458DAF7AD6A3CACA944C"/>
        <w:category>
          <w:name w:val="General"/>
          <w:gallery w:val="placeholder"/>
        </w:category>
        <w:types>
          <w:type w:val="bbPlcHdr"/>
        </w:types>
        <w:behaviors>
          <w:behavior w:val="content"/>
        </w:behaviors>
        <w:guid w:val="{A997318A-D5E5-4B00-814E-A19E14B01AFB}"/>
      </w:docPartPr>
      <w:docPartBody>
        <w:p w:rsidR="008223D0" w:rsidRDefault="005960FB" w:rsidP="005960FB">
          <w:pPr>
            <w:pStyle w:val="F0A806FE0035458DAF7AD6A3CACA944C"/>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2C"/>
    <w:rsid w:val="0008487A"/>
    <w:rsid w:val="00375887"/>
    <w:rsid w:val="004E7CFB"/>
    <w:rsid w:val="005960FB"/>
    <w:rsid w:val="006B292C"/>
    <w:rsid w:val="0082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170B349D44B1095ED40797B65A649">
    <w:name w:val="C09170B349D44B1095ED40797B65A649"/>
  </w:style>
  <w:style w:type="paragraph" w:customStyle="1" w:styleId="939EFF6731914D83AC4281E2B0287673">
    <w:name w:val="939EFF6731914D83AC4281E2B0287673"/>
  </w:style>
  <w:style w:type="paragraph" w:customStyle="1" w:styleId="35918FE1C3BA44E68A03632FF3DD124B">
    <w:name w:val="35918FE1C3BA44E68A03632FF3DD124B"/>
  </w:style>
  <w:style w:type="paragraph" w:customStyle="1" w:styleId="00A45EC2D55442E4BAA03A10E4C285D8">
    <w:name w:val="00A45EC2D55442E4BAA03A10E4C285D8"/>
  </w:style>
  <w:style w:type="paragraph" w:customStyle="1" w:styleId="A796EE2B326D4D108EBC34C6BD7BA7A9">
    <w:name w:val="A796EE2B326D4D108EBC34C6BD7BA7A9"/>
  </w:style>
  <w:style w:type="paragraph" w:customStyle="1" w:styleId="F06A37209AA94C30B9F05562741EA661">
    <w:name w:val="F06A37209AA94C30B9F05562741EA661"/>
  </w:style>
  <w:style w:type="paragraph" w:customStyle="1" w:styleId="857BC46AF12C4445AECAF02D98667EA4">
    <w:name w:val="857BC46AF12C4445AECAF02D98667EA4"/>
  </w:style>
  <w:style w:type="paragraph" w:customStyle="1" w:styleId="A31C8092DAAF44E7AC35633D39ED8F6D">
    <w:name w:val="A31C8092DAAF44E7AC35633D39ED8F6D"/>
  </w:style>
  <w:style w:type="paragraph" w:customStyle="1" w:styleId="C1F00AE37E2D475F861237212FD426CA">
    <w:name w:val="C1F00AE37E2D475F861237212FD426CA"/>
  </w:style>
  <w:style w:type="paragraph" w:customStyle="1" w:styleId="2C7468ED07BE4C0B9891B666F683E539">
    <w:name w:val="2C7468ED07BE4C0B9891B666F683E539"/>
  </w:style>
  <w:style w:type="paragraph" w:customStyle="1" w:styleId="AB12D27221E343A580486379D847391A">
    <w:name w:val="AB12D27221E343A580486379D847391A"/>
  </w:style>
  <w:style w:type="paragraph" w:customStyle="1" w:styleId="9DFD111C924842BDB981A71E61432FE1">
    <w:name w:val="9DFD111C924842BDB981A71E61432FE1"/>
  </w:style>
  <w:style w:type="paragraph" w:customStyle="1" w:styleId="6512119459C04C87A5991D57B1053EDC">
    <w:name w:val="6512119459C04C87A5991D57B1053EDC"/>
  </w:style>
  <w:style w:type="paragraph" w:customStyle="1" w:styleId="D83420DAA4B1467F9CE810875DADFD9E">
    <w:name w:val="D83420DAA4B1467F9CE810875DADFD9E"/>
  </w:style>
  <w:style w:type="paragraph" w:customStyle="1" w:styleId="7F4DC2550779447AB68C125B3AF5EB2C">
    <w:name w:val="7F4DC2550779447AB68C125B3AF5EB2C"/>
  </w:style>
  <w:style w:type="paragraph" w:customStyle="1" w:styleId="77C6E8560F9D475C8B49259EFB3950B0">
    <w:name w:val="77C6E8560F9D475C8B49259EFB3950B0"/>
  </w:style>
  <w:style w:type="paragraph" w:customStyle="1" w:styleId="31FA0590FA1645E0B651AF09C14AE847">
    <w:name w:val="31FA0590FA1645E0B651AF09C14AE847"/>
  </w:style>
  <w:style w:type="paragraph" w:customStyle="1" w:styleId="103AEFB3F8014619939188A07A8F0CC6">
    <w:name w:val="103AEFB3F8014619939188A07A8F0CC6"/>
  </w:style>
  <w:style w:type="paragraph" w:customStyle="1" w:styleId="BF667E69A8E5488EA032654413AFAD98">
    <w:name w:val="BF667E69A8E5488EA032654413AFAD98"/>
  </w:style>
  <w:style w:type="paragraph" w:customStyle="1" w:styleId="2E25903218C34E63908FA294A6AD1EF2">
    <w:name w:val="2E25903218C34E63908FA294A6AD1EF2"/>
  </w:style>
  <w:style w:type="paragraph" w:customStyle="1" w:styleId="9195AFD417D24CB3994D0C02C615CDDB">
    <w:name w:val="9195AFD417D24CB3994D0C02C615CDDB"/>
  </w:style>
  <w:style w:type="paragraph" w:customStyle="1" w:styleId="421B46BA50394C9F83A44C7F5D773373">
    <w:name w:val="421B46BA50394C9F83A44C7F5D773373"/>
  </w:style>
  <w:style w:type="paragraph" w:customStyle="1" w:styleId="CF8A0B5EAF4C458FB1FB9E179A6AF1D9">
    <w:name w:val="CF8A0B5EAF4C458FB1FB9E179A6AF1D9"/>
  </w:style>
  <w:style w:type="paragraph" w:customStyle="1" w:styleId="B14D29CB34FD4338B8F85436DA9E2D8C">
    <w:name w:val="B14D29CB34FD4338B8F85436DA9E2D8C"/>
  </w:style>
  <w:style w:type="paragraph" w:customStyle="1" w:styleId="19C90D6F2BAC482E82352E732C324A4D">
    <w:name w:val="19C90D6F2BAC482E82352E732C324A4D"/>
  </w:style>
  <w:style w:type="paragraph" w:customStyle="1" w:styleId="9E9C0EDF4EFB4532B32489E3AA487D71">
    <w:name w:val="9E9C0EDF4EFB4532B32489E3AA487D71"/>
  </w:style>
  <w:style w:type="paragraph" w:customStyle="1" w:styleId="62DCE76D999747969294B76A8E7D5A3A">
    <w:name w:val="62DCE76D999747969294B76A8E7D5A3A"/>
  </w:style>
  <w:style w:type="paragraph" w:customStyle="1" w:styleId="0329A2B11D9749E0BB749DC6767D9A66">
    <w:name w:val="0329A2B11D9749E0BB749DC6767D9A66"/>
  </w:style>
  <w:style w:type="paragraph" w:customStyle="1" w:styleId="1FBBB3C96A4041459D294D634DDD2E8E">
    <w:name w:val="1FBBB3C96A4041459D294D634DDD2E8E"/>
  </w:style>
  <w:style w:type="paragraph" w:customStyle="1" w:styleId="77F1FC92DD894855B06D3BAC4ECE225C">
    <w:name w:val="77F1FC92DD894855B06D3BAC4ECE225C"/>
  </w:style>
  <w:style w:type="paragraph" w:customStyle="1" w:styleId="562AECB805594F488E1A9C602369BAD4">
    <w:name w:val="562AECB805594F488E1A9C602369BAD4"/>
    <w:rsid w:val="006B292C"/>
  </w:style>
  <w:style w:type="paragraph" w:customStyle="1" w:styleId="CEEEC07EF13B426299CD7DC86BD118C5">
    <w:name w:val="CEEEC07EF13B426299CD7DC86BD118C5"/>
    <w:rsid w:val="006B292C"/>
  </w:style>
  <w:style w:type="paragraph" w:customStyle="1" w:styleId="FA24AC1A5ECE4B53A862A5288D8DB940">
    <w:name w:val="FA24AC1A5ECE4B53A862A5288D8DB940"/>
    <w:rsid w:val="006B292C"/>
  </w:style>
  <w:style w:type="paragraph" w:customStyle="1" w:styleId="ED5976792B534E04810E98AB28569C6E">
    <w:name w:val="ED5976792B534E04810E98AB28569C6E"/>
    <w:rsid w:val="006B292C"/>
  </w:style>
  <w:style w:type="paragraph" w:customStyle="1" w:styleId="7CB2DB32B5394A9FB8D9C927F245FAFD">
    <w:name w:val="7CB2DB32B5394A9FB8D9C927F245FAFD"/>
    <w:rsid w:val="006B292C"/>
  </w:style>
  <w:style w:type="paragraph" w:customStyle="1" w:styleId="F778CC899FA144CC9B97F870CDF84E89">
    <w:name w:val="F778CC899FA144CC9B97F870CDF84E89"/>
    <w:rsid w:val="005960FB"/>
  </w:style>
  <w:style w:type="paragraph" w:customStyle="1" w:styleId="C2C6A0264BCE48A8AA977AF5978BAE51">
    <w:name w:val="C2C6A0264BCE48A8AA977AF5978BAE51"/>
    <w:rsid w:val="005960FB"/>
  </w:style>
  <w:style w:type="paragraph" w:customStyle="1" w:styleId="0705B89D03254EBFBF6A64443BEE60AD">
    <w:name w:val="0705B89D03254EBFBF6A64443BEE60AD"/>
    <w:rsid w:val="005960FB"/>
  </w:style>
  <w:style w:type="paragraph" w:customStyle="1" w:styleId="9A6DFC9C1F03420CA71CA2E508A503BD">
    <w:name w:val="9A6DFC9C1F03420CA71CA2E508A503BD"/>
    <w:rsid w:val="005960FB"/>
  </w:style>
  <w:style w:type="paragraph" w:customStyle="1" w:styleId="057B8A34956C46418A1CF4C07E7E6568">
    <w:name w:val="057B8A34956C46418A1CF4C07E7E6568"/>
    <w:rsid w:val="005960FB"/>
  </w:style>
  <w:style w:type="paragraph" w:customStyle="1" w:styleId="152D3F86BE39485586500D8C7BF6A45D">
    <w:name w:val="152D3F86BE39485586500D8C7BF6A45D"/>
    <w:rsid w:val="005960FB"/>
  </w:style>
  <w:style w:type="paragraph" w:customStyle="1" w:styleId="F0A806FE0035458DAF7AD6A3CACA944C">
    <w:name w:val="F0A806FE0035458DAF7AD6A3CACA944C"/>
    <w:rsid w:val="0059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LINKEDIN.COM/IN/ROMAINE877</CompanyFax>
  <CompanyEmail>romaine877@gmail.com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29</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rh</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Romaine Halstead</dc:creator>
  <cp:keywords/>
  <dc:description/>
  <cp:lastModifiedBy>Romaine Halstead</cp:lastModifiedBy>
  <cp:revision>5</cp:revision>
  <dcterms:created xsi:type="dcterms:W3CDTF">2018-03-21T22:02:00Z</dcterms:created>
  <dcterms:modified xsi:type="dcterms:W3CDTF">2018-03-22T02:35:00Z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