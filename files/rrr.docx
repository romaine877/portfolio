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83050" w14:textId="77777777" w:rsidR="003775C7" w:rsidRDefault="00F2255C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1A41281B6AFA4806A6AAF9D084F431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D7103">
            <w:t>Romaine Halstead</w:t>
          </w:r>
        </w:sdtContent>
      </w:sdt>
    </w:p>
    <w:p w14:paraId="5712482D" w14:textId="1F82A01C" w:rsidR="003775C7" w:rsidRDefault="00F202AC">
      <w:sdt>
        <w:sdtPr>
          <w:alias w:val="Address"/>
          <w:tag w:val=""/>
          <w:id w:val="-593780209"/>
          <w:placeholder>
            <w:docPart w:val="E07224076BFB4591AEB69FF81E21780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B7BFA">
            <w:t>26 Church Pen Housing Scheme, Old Harbour, St. Catherine</w:t>
          </w:r>
        </w:sdtContent>
      </w:sdt>
      <w:r w:rsidR="00F2255C">
        <w:t> | </w:t>
      </w:r>
      <w:sdt>
        <w:sdtPr>
          <w:alias w:val="Telephone"/>
          <w:tag w:val=""/>
          <w:id w:val="-1416317146"/>
          <w:placeholder>
            <w:docPart w:val="4158C2E74BC94B7BA6FF8B33B86E799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000BB">
            <w:t>(M):896-8976</w:t>
          </w:r>
          <w:r w:rsidR="00D072B6">
            <w:t xml:space="preserve"> </w:t>
          </w:r>
          <w:r w:rsidR="001000BB">
            <w:t>(H):983:0466</w:t>
          </w:r>
        </w:sdtContent>
      </w:sdt>
      <w:r w:rsidR="00F2255C">
        <w:t> | </w:t>
      </w:r>
      <w:sdt>
        <w:sdtPr>
          <w:alias w:val="Email"/>
          <w:tag w:val=""/>
          <w:id w:val="-391963670"/>
          <w:placeholder>
            <w:docPart w:val="0321CAA6AC94425E8305A5FB73C9BF2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D7103">
            <w:t>romaine877@gmail.com</w:t>
          </w:r>
        </w:sdtContent>
      </w:sdt>
    </w:p>
    <w:p w14:paraId="4D6369B5" w14:textId="77777777" w:rsidR="003775C7" w:rsidRDefault="00F2255C">
      <w:pPr>
        <w:pStyle w:val="SectionHeading"/>
      </w:pPr>
      <w:r>
        <w:t>Education</w:t>
      </w:r>
    </w:p>
    <w:p w14:paraId="79DB2F60" w14:textId="6261DC4A" w:rsidR="003775C7" w:rsidRDefault="009D7103">
      <w:pPr>
        <w:pStyle w:val="Subsection"/>
        <w:spacing w:before="100"/>
      </w:pPr>
      <w:r>
        <w:t>Bachelor of Science in Computing</w:t>
      </w:r>
      <w:r w:rsidR="00F2255C">
        <w:t> | </w:t>
      </w:r>
      <w:r>
        <w:t>2012-present</w:t>
      </w:r>
      <w:r w:rsidR="00F2255C">
        <w:t> | </w:t>
      </w:r>
      <w:r>
        <w:t>University of Technology</w:t>
      </w:r>
      <w:r w:rsidR="00D072B6">
        <w:t>, jamaica</w:t>
      </w:r>
    </w:p>
    <w:p w14:paraId="68B561EB" w14:textId="77777777" w:rsidR="003775C7" w:rsidRDefault="00F2255C">
      <w:pPr>
        <w:pStyle w:val="ListBullet"/>
      </w:pPr>
      <w:r>
        <w:t xml:space="preserve">Major: </w:t>
      </w:r>
      <w:r w:rsidR="009D7103">
        <w:t>Information Technology</w:t>
      </w:r>
    </w:p>
    <w:p w14:paraId="117A71E1" w14:textId="77777777" w:rsidR="003775C7" w:rsidRDefault="00F2255C">
      <w:pPr>
        <w:pStyle w:val="ListBullet"/>
      </w:pPr>
      <w:r>
        <w:t xml:space="preserve">Minor: </w:t>
      </w:r>
      <w:r w:rsidR="009D7103">
        <w:t>Information Systems</w:t>
      </w:r>
    </w:p>
    <w:p w14:paraId="216F81BB" w14:textId="4F567CCC" w:rsidR="003775C7" w:rsidRDefault="00283BF0">
      <w:pPr>
        <w:pStyle w:val="ListBullet"/>
      </w:pPr>
      <w:r>
        <w:t>Related C</w:t>
      </w:r>
      <w:r w:rsidR="00F2255C">
        <w:t xml:space="preserve">oursework: </w:t>
      </w:r>
      <w:r w:rsidR="002962F2">
        <w:t>Information Systems</w:t>
      </w:r>
      <w:r w:rsidR="00790C31">
        <w:t xml:space="preserve"> Strategy, Planning and Management</w:t>
      </w:r>
      <w:r w:rsidR="002962F2">
        <w:t>, E-Business Strategy, Information Systems Auditing, IT Proje</w:t>
      </w:r>
      <w:r w:rsidR="00790C31">
        <w:t>ct Management, Enterprise A</w:t>
      </w:r>
      <w:r w:rsidR="00681B8D">
        <w:t xml:space="preserve">rchitecture and Infrastructure, Entrepreneurship, Computer Security </w:t>
      </w:r>
    </w:p>
    <w:p w14:paraId="1058CF67" w14:textId="782D8819" w:rsidR="00790C31" w:rsidRDefault="00790C31">
      <w:pPr>
        <w:pStyle w:val="ListBullet"/>
      </w:pPr>
      <w:r>
        <w:t>Ongoing Cour</w:t>
      </w:r>
      <w:r w:rsidR="00283BF0">
        <w:t>sework: Network Administration</w:t>
      </w:r>
      <w:bookmarkStart w:id="0" w:name="_GoBack"/>
      <w:bookmarkEnd w:id="0"/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76E60883515A4E679E80FA39904B29DF"/>
            </w:placeholder>
            <w15:repeatingSectionItem/>
          </w:sdtPr>
          <w:sdtEndPr/>
          <w:sdtContent>
            <w:p w14:paraId="4DD0B73A" w14:textId="77777777" w:rsidR="003775C7" w:rsidRDefault="00CF685F">
              <w:pPr>
                <w:pStyle w:val="Subsection"/>
              </w:pPr>
              <w:r>
                <w:t>High school diploma</w:t>
              </w:r>
              <w:r w:rsidR="00F2255C">
                <w:t> | </w:t>
              </w:r>
              <w:r>
                <w:t>2006-2011</w:t>
              </w:r>
              <w:r w:rsidR="00F2255C">
                <w:t> | </w:t>
              </w:r>
              <w:r>
                <w:t>Glenmiur High school</w:t>
              </w:r>
            </w:p>
            <w:p w14:paraId="5B12132C" w14:textId="77777777" w:rsidR="003775C7" w:rsidRDefault="00CF685F" w:rsidP="002962F2">
              <w:pPr>
                <w:pStyle w:val="ListBullet"/>
              </w:pPr>
              <w:r>
                <w:t>7 CXC subjects</w:t>
              </w:r>
            </w:p>
          </w:sdtContent>
        </w:sdt>
      </w:sdtContent>
    </w:sdt>
    <w:p w14:paraId="5F76566D" w14:textId="7E379D15" w:rsidR="003775C7" w:rsidRDefault="00CB6ABD">
      <w:pPr>
        <w:pStyle w:val="SectionHeading"/>
      </w:pPr>
      <w:r>
        <w:t xml:space="preserve">Skills </w:t>
      </w:r>
    </w:p>
    <w:p w14:paraId="59DE6C76" w14:textId="4BA48EA6" w:rsidR="003775C7" w:rsidRDefault="00E55A3A">
      <w:pPr>
        <w:pStyle w:val="Subsection"/>
        <w:spacing w:before="100"/>
      </w:pPr>
      <w:r>
        <w:t>hard skills</w:t>
      </w:r>
    </w:p>
    <w:p w14:paraId="765C2E6A" w14:textId="77777777" w:rsidR="00CB6ABD" w:rsidRDefault="00CB6ABD" w:rsidP="00CB6ABD">
      <w:pPr>
        <w:pStyle w:val="ListBullet"/>
      </w:pPr>
      <w:r>
        <w:t>Data Analysis</w:t>
      </w:r>
    </w:p>
    <w:p w14:paraId="496D8ED2" w14:textId="77777777" w:rsidR="00CB6ABD" w:rsidRDefault="00CB6ABD" w:rsidP="00CB6ABD">
      <w:pPr>
        <w:pStyle w:val="ListBullet"/>
      </w:pPr>
      <w:r>
        <w:t>Web Development</w:t>
      </w:r>
    </w:p>
    <w:p w14:paraId="0B0CE0F0" w14:textId="77777777" w:rsidR="00CB6ABD" w:rsidRDefault="00CB6ABD" w:rsidP="00CB6ABD">
      <w:pPr>
        <w:pStyle w:val="ListBullet"/>
      </w:pPr>
      <w:r>
        <w:t>Word Processing</w:t>
      </w:r>
    </w:p>
    <w:p w14:paraId="081E1814" w14:textId="77777777" w:rsidR="00CB6ABD" w:rsidRDefault="00CB6ABD" w:rsidP="00CB6ABD">
      <w:pPr>
        <w:pStyle w:val="ListBullet"/>
      </w:pPr>
      <w:r>
        <w:t>Strategic Planning</w:t>
      </w:r>
    </w:p>
    <w:p w14:paraId="058E7649" w14:textId="61296D96" w:rsidR="00CB6ABD" w:rsidRDefault="00CB6ABD" w:rsidP="00CB6ABD">
      <w:pPr>
        <w:pStyle w:val="ListBullet"/>
      </w:pPr>
      <w:r>
        <w:t>Project Management</w:t>
      </w:r>
    </w:p>
    <w:p w14:paraId="0D5DFA39" w14:textId="51A9BC34" w:rsidR="00606B34" w:rsidRDefault="00606B34" w:rsidP="00CB6ABD">
      <w:pPr>
        <w:pStyle w:val="ListBullet"/>
      </w:pPr>
      <w:r>
        <w:t>IT Auditing</w:t>
      </w:r>
    </w:p>
    <w:p w14:paraId="44F3D50A" w14:textId="083F102C" w:rsidR="003775C7" w:rsidRDefault="003775C7" w:rsidP="00CB6ABD">
      <w:pPr>
        <w:pStyle w:val="ListBullet"/>
        <w:numPr>
          <w:ilvl w:val="0"/>
          <w:numId w:val="0"/>
        </w:numPr>
        <w:ind w:left="144"/>
      </w:pPr>
    </w:p>
    <w:p w14:paraId="5940C93B" w14:textId="4869644E" w:rsidR="003775C7" w:rsidRDefault="00CB6ABD">
      <w:pPr>
        <w:pStyle w:val="Subsection"/>
      </w:pPr>
      <w:r>
        <w:t>SOft Skills</w:t>
      </w:r>
    </w:p>
    <w:p w14:paraId="0A3B1B01" w14:textId="7AE2A4D1" w:rsidR="00CB6ABD" w:rsidRDefault="00CB6ABD" w:rsidP="00D04ACB">
      <w:pPr>
        <w:pStyle w:val="ListBullet"/>
      </w:pPr>
      <w:r>
        <w:t>Adaptability</w:t>
      </w:r>
    </w:p>
    <w:p w14:paraId="30B81B62" w14:textId="62708C80" w:rsidR="00CB6ABD" w:rsidRDefault="00707F41" w:rsidP="00D04ACB">
      <w:pPr>
        <w:pStyle w:val="ListBullet"/>
      </w:pPr>
      <w:r>
        <w:t>Self-Motivation</w:t>
      </w:r>
    </w:p>
    <w:p w14:paraId="2574CC27" w14:textId="65100691" w:rsidR="003775C7" w:rsidRDefault="00707F41" w:rsidP="00D04ACB">
      <w:pPr>
        <w:pStyle w:val="ListBullet"/>
      </w:pPr>
      <w:r>
        <w:t>Resolve</w:t>
      </w:r>
    </w:p>
    <w:p w14:paraId="73C7A141" w14:textId="0E76670B" w:rsidR="00606B34" w:rsidRDefault="00707F41" w:rsidP="00707F41">
      <w:pPr>
        <w:pStyle w:val="ListBullet"/>
      </w:pPr>
      <w:r>
        <w:t>Time Management</w:t>
      </w:r>
    </w:p>
    <w:p w14:paraId="0698F62E" w14:textId="4BB9EC2D" w:rsidR="002962F2" w:rsidRDefault="002962F2">
      <w:pPr>
        <w:pStyle w:val="SectionHeading"/>
      </w:pPr>
      <w:r>
        <w:t>Projects</w:t>
      </w:r>
    </w:p>
    <w:p w14:paraId="3528EF98" w14:textId="047CBF42" w:rsidR="002962F2" w:rsidRDefault="002962F2" w:rsidP="002962F2">
      <w:pPr>
        <w:pStyle w:val="ListBullet"/>
      </w:pPr>
      <w:r w:rsidRPr="002962F2">
        <w:t>Created a fully functional e-commerce website that provided car rental service requests online</w:t>
      </w:r>
      <w:r w:rsidR="00B63D0A">
        <w:t>.</w:t>
      </w:r>
    </w:p>
    <w:p w14:paraId="100BC07F" w14:textId="36A6456D" w:rsidR="00681B8D" w:rsidRDefault="00790C31" w:rsidP="00681B8D">
      <w:pPr>
        <w:pStyle w:val="ListBullet"/>
      </w:pPr>
      <w:r>
        <w:t>Created a</w:t>
      </w:r>
      <w:r w:rsidR="00880847">
        <w:t>n IT</w:t>
      </w:r>
      <w:r>
        <w:t xml:space="preserve"> strategy plan for a dental office.</w:t>
      </w:r>
    </w:p>
    <w:p w14:paraId="23C24097" w14:textId="410DDAFF" w:rsidR="00E55A3A" w:rsidRDefault="00E55A3A" w:rsidP="00681B8D">
      <w:pPr>
        <w:pStyle w:val="ListBullet"/>
      </w:pPr>
      <w:r>
        <w:t>Developed a person</w:t>
      </w:r>
      <w:r w:rsidR="00B63D0A">
        <w:t>al CV website using HTML5 and CSS3.</w:t>
      </w:r>
      <w:r>
        <w:t xml:space="preserve"> </w:t>
      </w:r>
    </w:p>
    <w:p w14:paraId="4B14144A" w14:textId="77777777" w:rsidR="00E55A3A" w:rsidRDefault="00E55A3A">
      <w:pPr>
        <w:pStyle w:val="SectionHeading"/>
      </w:pPr>
    </w:p>
    <w:p w14:paraId="4213A604" w14:textId="77777777" w:rsidR="00E55A3A" w:rsidRDefault="00E55A3A">
      <w:pPr>
        <w:pStyle w:val="SectionHeading"/>
      </w:pPr>
    </w:p>
    <w:p w14:paraId="065AE230" w14:textId="50AC37D1" w:rsidR="003775C7" w:rsidRDefault="00F2255C">
      <w:pPr>
        <w:pStyle w:val="SectionHeading"/>
      </w:pPr>
      <w:r>
        <w:lastRenderedPageBreak/>
        <w:t>Experience</w:t>
      </w:r>
    </w:p>
    <w:p w14:paraId="79E62A82" w14:textId="77777777" w:rsidR="00E55A3A" w:rsidRPr="00E55A3A" w:rsidRDefault="00E55A3A" w:rsidP="00E55A3A"/>
    <w:p w14:paraId="67A3F8C4" w14:textId="5D5C5782" w:rsidR="003775C7" w:rsidRDefault="00B63D0A">
      <w:pPr>
        <w:pStyle w:val="Subsection"/>
        <w:spacing w:before="100"/>
      </w:pPr>
      <w:r>
        <w:t>Lab manager</w:t>
      </w:r>
      <w:r w:rsidR="00F2255C">
        <w:t> | </w:t>
      </w:r>
      <w:r w:rsidR="007B0B76">
        <w:t>old harbour bay primary school</w:t>
      </w:r>
      <w:r w:rsidR="00F2255C">
        <w:t> | </w:t>
      </w:r>
      <w:r w:rsidR="007B0B76">
        <w:t>may – july 2013</w:t>
      </w:r>
    </w:p>
    <w:p w14:paraId="188B7349" w14:textId="4C705624" w:rsidR="003775C7" w:rsidRDefault="007B0B76">
      <w:pPr>
        <w:pStyle w:val="ListBullet"/>
      </w:pPr>
      <w:r>
        <w:t>Assisted students with homework and utilization of computers and printers.</w:t>
      </w:r>
    </w:p>
    <w:p w14:paraId="0CA58CE1" w14:textId="6A1FB981" w:rsidR="00E55A3A" w:rsidRDefault="00E55A3A" w:rsidP="00E55A3A">
      <w:pPr>
        <w:pStyle w:val="ListBullet"/>
        <w:numPr>
          <w:ilvl w:val="0"/>
          <w:numId w:val="0"/>
        </w:numPr>
        <w:ind w:left="144"/>
      </w:pPr>
    </w:p>
    <w:p w14:paraId="5E1C75FC" w14:textId="77777777" w:rsidR="00E55A3A" w:rsidRDefault="00E55A3A" w:rsidP="00E55A3A">
      <w:pPr>
        <w:pStyle w:val="ListBullet"/>
        <w:numPr>
          <w:ilvl w:val="0"/>
          <w:numId w:val="0"/>
        </w:numPr>
        <w:ind w:left="144"/>
      </w:pP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76E60883515A4E679E80FA39904B29DF"/>
            </w:placeholder>
            <w15:repeatingSectionItem/>
          </w:sdtPr>
          <w:sdtEndPr/>
          <w:sdtContent>
            <w:p w14:paraId="38D28991" w14:textId="3B0A4989" w:rsidR="003775C7" w:rsidRDefault="007B0B76">
              <w:pPr>
                <w:pStyle w:val="Subsection"/>
              </w:pPr>
              <w:r>
                <w:t>Quality assurance intern</w:t>
              </w:r>
              <w:r w:rsidR="00F2255C">
                <w:t> | </w:t>
              </w:r>
              <w:r>
                <w:t>eGov jamaica limited</w:t>
              </w:r>
              <w:r w:rsidR="00F2255C">
                <w:t> | </w:t>
              </w:r>
              <w:r w:rsidR="00923C3D">
                <w:t>september - December 2015</w:t>
              </w:r>
              <w:r>
                <w:t xml:space="preserve"> </w:t>
              </w:r>
            </w:p>
            <w:p w14:paraId="7FF4558A" w14:textId="77777777" w:rsidR="003775C7" w:rsidRDefault="007B0B76" w:rsidP="007B0B76">
              <w:pPr>
                <w:pStyle w:val="ListBullet"/>
              </w:pPr>
              <w:r>
                <w:t>Facilitated testing and executed test cases of applications made for government agencies.</w:t>
              </w:r>
            </w:p>
          </w:sdtContent>
        </w:sdt>
      </w:sdtContent>
    </w:sdt>
    <w:p w14:paraId="34237DED" w14:textId="02C40EB8" w:rsidR="1D0BC8BB" w:rsidRDefault="1D0BC8BB" w:rsidP="1D0BC8BB">
      <w:pPr>
        <w:pStyle w:val="ListBullet"/>
      </w:pPr>
      <w:r>
        <w:t>Documented issues, irregularities and discrepancies for applications</w:t>
      </w:r>
      <w:r w:rsidR="004B7BFA">
        <w:t>.</w:t>
      </w:r>
      <w:r>
        <w:t xml:space="preserve"> </w:t>
      </w:r>
    </w:p>
    <w:p w14:paraId="029BA0F5" w14:textId="7EF2D573" w:rsidR="1D0BC8BB" w:rsidRDefault="1D0BC8BB" w:rsidP="1D0BC8BB">
      <w:pPr>
        <w:pStyle w:val="ListBullet"/>
      </w:pPr>
      <w:r>
        <w:t>Delivered Patch Advisories to end users.</w:t>
      </w:r>
    </w:p>
    <w:p w14:paraId="28161F6F" w14:textId="179CAA4F" w:rsidR="1D0BC8BB" w:rsidRDefault="004B7BFA" w:rsidP="00D7462F">
      <w:pPr>
        <w:pStyle w:val="ListBullet"/>
      </w:pPr>
      <w:r>
        <w:t xml:space="preserve">Took part in </w:t>
      </w:r>
      <w:r w:rsidR="003F5EA5">
        <w:t>a</w:t>
      </w:r>
      <w:r>
        <w:t xml:space="preserve"> User Acceptance T</w:t>
      </w:r>
      <w:r w:rsidR="00D072B6">
        <w:t>raining session where clients w</w:t>
      </w:r>
      <w:r>
        <w:t>ere given a walkthrough of their requested software.</w:t>
      </w:r>
    </w:p>
    <w:p w14:paraId="0937C022" w14:textId="41C26F36" w:rsidR="00790C31" w:rsidRDefault="00790C31" w:rsidP="00790C31">
      <w:pPr>
        <w:pStyle w:val="ListBullet"/>
        <w:numPr>
          <w:ilvl w:val="0"/>
          <w:numId w:val="0"/>
        </w:numPr>
        <w:ind w:left="144"/>
      </w:pPr>
    </w:p>
    <w:p w14:paraId="5B314907" w14:textId="77777777" w:rsidR="00790C31" w:rsidRDefault="00790C31" w:rsidP="00790C31">
      <w:pPr>
        <w:pStyle w:val="ListBullet"/>
        <w:numPr>
          <w:ilvl w:val="0"/>
          <w:numId w:val="0"/>
        </w:numPr>
        <w:ind w:left="144"/>
      </w:pPr>
    </w:p>
    <w:sdt>
      <w:sdtPr>
        <w:rPr>
          <w:b w:val="0"/>
          <w:bCs w:val="0"/>
          <w:caps w:val="0"/>
          <w:color w:val="404040" w:themeColor="text1" w:themeTint="BF"/>
        </w:rPr>
        <w:id w:val="-3193583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080403140"/>
            <w:placeholder>
              <w:docPart w:val="D078E6D437064339ACFCCF8F4DDEA9D5"/>
            </w:placeholder>
            <w15:repeatingSectionItem/>
          </w:sdtPr>
          <w:sdtEndPr/>
          <w:sdtContent>
            <w:p w14:paraId="30E34138" w14:textId="1169A587" w:rsidR="00D7462F" w:rsidRDefault="00D7462F" w:rsidP="00D7462F">
              <w:pPr>
                <w:pStyle w:val="Subsection"/>
              </w:pPr>
              <w:r>
                <w:t xml:space="preserve"> </w:t>
              </w:r>
              <w:r w:rsidRPr="00D7462F">
                <w:t>INFORMATION TECHNOLOGY SECURITY INTERN | EGOV JAMAICA | JUNE – SEPTEMBER 2016</w:t>
              </w:r>
            </w:p>
            <w:p w14:paraId="1C4083D9" w14:textId="6D5421CA" w:rsidR="00D7462F" w:rsidRDefault="00D7462F" w:rsidP="00D7462F">
              <w:pPr>
                <w:pStyle w:val="ListBullet"/>
              </w:pPr>
              <w:r>
                <w:t>Ass</w:t>
              </w:r>
              <w:r w:rsidR="00681B8D">
                <w:t>isted in a security audit of Government of Jamaica</w:t>
              </w:r>
              <w:r>
                <w:t xml:space="preserve"> websites.</w:t>
              </w:r>
            </w:p>
            <w:p w14:paraId="1BA68AF4" w14:textId="5A36EAB0" w:rsidR="00D7462F" w:rsidRDefault="00D7462F" w:rsidP="00D7462F">
              <w:pPr>
                <w:pStyle w:val="ListBullet"/>
              </w:pPr>
              <w:r>
                <w:t>Took part in the sourcing of a web vulnerability tool.</w:t>
              </w:r>
            </w:p>
            <w:p w14:paraId="1949CDD9" w14:textId="0A1DDE98" w:rsidR="00D7462F" w:rsidRDefault="00D7462F" w:rsidP="00E55A3A">
              <w:pPr>
                <w:pStyle w:val="ListBullet"/>
              </w:pPr>
              <w:r>
                <w:t>Developed a website using PHP and SQL to log website data.</w:t>
              </w:r>
            </w:p>
          </w:sdtContent>
        </w:sdt>
      </w:sdtContent>
    </w:sdt>
    <w:p w14:paraId="40A40BC5" w14:textId="77777777" w:rsidR="00D7462F" w:rsidRPr="00D7462F" w:rsidRDefault="00D7462F" w:rsidP="00D7462F"/>
    <w:sectPr w:rsidR="00D7462F" w:rsidRPr="00D7462F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429B4" w14:textId="77777777" w:rsidR="00F202AC" w:rsidRDefault="00F202AC">
      <w:pPr>
        <w:spacing w:after="0"/>
      </w:pPr>
      <w:r>
        <w:separator/>
      </w:r>
    </w:p>
  </w:endnote>
  <w:endnote w:type="continuationSeparator" w:id="0">
    <w:p w14:paraId="5C59E16F" w14:textId="77777777" w:rsidR="00F202AC" w:rsidRDefault="00F202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08EC1" w14:textId="5A47F460" w:rsidR="003775C7" w:rsidRDefault="00F2255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3BF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6D456" w14:textId="77777777" w:rsidR="00F202AC" w:rsidRDefault="00F202AC">
      <w:pPr>
        <w:spacing w:after="0"/>
      </w:pPr>
      <w:r>
        <w:separator/>
      </w:r>
    </w:p>
  </w:footnote>
  <w:footnote w:type="continuationSeparator" w:id="0">
    <w:p w14:paraId="366B1154" w14:textId="77777777" w:rsidR="00F202AC" w:rsidRDefault="00F202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2425E5D"/>
    <w:multiLevelType w:val="hybridMultilevel"/>
    <w:tmpl w:val="B46E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0F03"/>
    <w:multiLevelType w:val="hybridMultilevel"/>
    <w:tmpl w:val="390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03"/>
    <w:rsid w:val="00045655"/>
    <w:rsid w:val="00087D90"/>
    <w:rsid w:val="000E1E09"/>
    <w:rsid w:val="001000BB"/>
    <w:rsid w:val="001D0FF5"/>
    <w:rsid w:val="00283BF0"/>
    <w:rsid w:val="002962F2"/>
    <w:rsid w:val="003775C7"/>
    <w:rsid w:val="003C272F"/>
    <w:rsid w:val="003F5EA5"/>
    <w:rsid w:val="004B7BFA"/>
    <w:rsid w:val="00582496"/>
    <w:rsid w:val="005B63CC"/>
    <w:rsid w:val="00606B34"/>
    <w:rsid w:val="00661B15"/>
    <w:rsid w:val="00681B8D"/>
    <w:rsid w:val="00692863"/>
    <w:rsid w:val="006E2E1E"/>
    <w:rsid w:val="00707F41"/>
    <w:rsid w:val="00752360"/>
    <w:rsid w:val="00790C31"/>
    <w:rsid w:val="007B0B76"/>
    <w:rsid w:val="00853C13"/>
    <w:rsid w:val="0086549C"/>
    <w:rsid w:val="00880847"/>
    <w:rsid w:val="008D6844"/>
    <w:rsid w:val="00923C3D"/>
    <w:rsid w:val="00966AE9"/>
    <w:rsid w:val="009869EA"/>
    <w:rsid w:val="00992F09"/>
    <w:rsid w:val="009D7103"/>
    <w:rsid w:val="00A25782"/>
    <w:rsid w:val="00A34549"/>
    <w:rsid w:val="00A805E5"/>
    <w:rsid w:val="00B63D0A"/>
    <w:rsid w:val="00BE099C"/>
    <w:rsid w:val="00BF2310"/>
    <w:rsid w:val="00C7482A"/>
    <w:rsid w:val="00CB6ABD"/>
    <w:rsid w:val="00CF685F"/>
    <w:rsid w:val="00D04ACB"/>
    <w:rsid w:val="00D072B6"/>
    <w:rsid w:val="00D7462F"/>
    <w:rsid w:val="00D74AB8"/>
    <w:rsid w:val="00E55A3A"/>
    <w:rsid w:val="00E63BFA"/>
    <w:rsid w:val="00ED23D7"/>
    <w:rsid w:val="00F202AC"/>
    <w:rsid w:val="00F2255C"/>
    <w:rsid w:val="1D0BC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D405"/>
  <w15:chartTrackingRefBased/>
  <w15:docId w15:val="{FD09AA0F-69A3-4F80-AAEE-D907BB4D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CADE4" w:themeColor="accent1"/>
      </w:pBdr>
      <w:spacing w:after="120"/>
      <w:contextualSpacing/>
    </w:pPr>
    <w:rPr>
      <w:rFonts w:asciiTheme="majorHAnsi" w:eastAsiaTheme="majorEastAsia" w:hAnsiTheme="majorHAnsi" w:cstheme="majorBidi"/>
      <w:color w:val="1CADE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CADE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1CADE4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296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844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44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ain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1281B6AFA4806A6AAF9D084F4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2F0ED-8C4D-4AAD-916B-1FE4465AA687}"/>
      </w:docPartPr>
      <w:docPartBody>
        <w:p w:rsidR="00476721" w:rsidRDefault="004D3F83">
          <w:pPr>
            <w:pStyle w:val="1A41281B6AFA4806A6AAF9D084F43169"/>
          </w:pPr>
          <w:r>
            <w:t>[Your Name]</w:t>
          </w:r>
        </w:p>
      </w:docPartBody>
    </w:docPart>
    <w:docPart>
      <w:docPartPr>
        <w:name w:val="E07224076BFB4591AEB69FF81E217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2F01-FD4E-4C9D-B8BC-3CA594CB5E5A}"/>
      </w:docPartPr>
      <w:docPartBody>
        <w:p w:rsidR="00476721" w:rsidRDefault="004D3F83">
          <w:pPr>
            <w:pStyle w:val="E07224076BFB4591AEB69FF81E217804"/>
          </w:pPr>
          <w:r>
            <w:t>[Address, City, ST  ZIP Code]</w:t>
          </w:r>
        </w:p>
      </w:docPartBody>
    </w:docPart>
    <w:docPart>
      <w:docPartPr>
        <w:name w:val="4158C2E74BC94B7BA6FF8B33B86E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330EB-AB87-4131-BF70-E97B6649D423}"/>
      </w:docPartPr>
      <w:docPartBody>
        <w:p w:rsidR="00476721" w:rsidRDefault="004D3F83">
          <w:pPr>
            <w:pStyle w:val="4158C2E74BC94B7BA6FF8B33B86E799E"/>
          </w:pPr>
          <w:r>
            <w:t>[Telephone]</w:t>
          </w:r>
        </w:p>
      </w:docPartBody>
    </w:docPart>
    <w:docPart>
      <w:docPartPr>
        <w:name w:val="0321CAA6AC94425E8305A5FB73C9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82BCA-D049-4D12-AC6F-17F0E7A7CDCE}"/>
      </w:docPartPr>
      <w:docPartBody>
        <w:p w:rsidR="00476721" w:rsidRDefault="004D3F83">
          <w:pPr>
            <w:pStyle w:val="0321CAA6AC94425E8305A5FB73C9BF2D"/>
          </w:pPr>
          <w:r>
            <w:t>[Email]</w:t>
          </w:r>
        </w:p>
      </w:docPartBody>
    </w:docPart>
    <w:docPart>
      <w:docPartPr>
        <w:name w:val="76E60883515A4E679E80FA39904B2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D219-46ED-4B51-B197-8DC805B68C15}"/>
      </w:docPartPr>
      <w:docPartBody>
        <w:p w:rsidR="00476721" w:rsidRDefault="004D3F83">
          <w:pPr>
            <w:pStyle w:val="76E60883515A4E679E80FA39904B29D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78E6D437064339ACFCCF8F4DDEA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95A2F-C995-4325-BA0F-DF8E96D8A45C}"/>
      </w:docPartPr>
      <w:docPartBody>
        <w:p w:rsidR="006E38AD" w:rsidRDefault="00A92BD4" w:rsidP="00A92BD4">
          <w:pPr>
            <w:pStyle w:val="D078E6D437064339ACFCCF8F4DDEA9D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83"/>
    <w:rsid w:val="00234161"/>
    <w:rsid w:val="00245557"/>
    <w:rsid w:val="00271FC3"/>
    <w:rsid w:val="002916B9"/>
    <w:rsid w:val="00321140"/>
    <w:rsid w:val="00434EF2"/>
    <w:rsid w:val="0044142A"/>
    <w:rsid w:val="00476721"/>
    <w:rsid w:val="004B341E"/>
    <w:rsid w:val="004D3F83"/>
    <w:rsid w:val="006E38AD"/>
    <w:rsid w:val="007601C1"/>
    <w:rsid w:val="007D4AD1"/>
    <w:rsid w:val="007E66E7"/>
    <w:rsid w:val="00A92BD4"/>
    <w:rsid w:val="00B87DDD"/>
    <w:rsid w:val="00EA6D3B"/>
    <w:rsid w:val="00F6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1281B6AFA4806A6AAF9D084F43169">
    <w:name w:val="1A41281B6AFA4806A6AAF9D084F43169"/>
  </w:style>
  <w:style w:type="paragraph" w:customStyle="1" w:styleId="E07224076BFB4591AEB69FF81E217804">
    <w:name w:val="E07224076BFB4591AEB69FF81E217804"/>
  </w:style>
  <w:style w:type="paragraph" w:customStyle="1" w:styleId="4158C2E74BC94B7BA6FF8B33B86E799E">
    <w:name w:val="4158C2E74BC94B7BA6FF8B33B86E799E"/>
  </w:style>
  <w:style w:type="paragraph" w:customStyle="1" w:styleId="0321CAA6AC94425E8305A5FB73C9BF2D">
    <w:name w:val="0321CAA6AC94425E8305A5FB73C9BF2D"/>
  </w:style>
  <w:style w:type="paragraph" w:customStyle="1" w:styleId="D3AC157AA45E41EE9F508F07D2295525">
    <w:name w:val="D3AC157AA45E41EE9F508F07D2295525"/>
  </w:style>
  <w:style w:type="paragraph" w:customStyle="1" w:styleId="D8CA1F40EF214A6E9E88781441EA3C76">
    <w:name w:val="D8CA1F40EF214A6E9E88781441EA3C76"/>
  </w:style>
  <w:style w:type="paragraph" w:customStyle="1" w:styleId="AC15B154A3784D7A81F9BAB6AEBF7025">
    <w:name w:val="AC15B154A3784D7A81F9BAB6AEBF7025"/>
  </w:style>
  <w:style w:type="paragraph" w:customStyle="1" w:styleId="B85747DB32DD41AA90F766533CC6B3B1">
    <w:name w:val="B85747DB32DD41AA90F766533CC6B3B1"/>
  </w:style>
  <w:style w:type="paragraph" w:customStyle="1" w:styleId="85C821FA274D43E8B23A1278F7413336">
    <w:name w:val="85C821FA274D43E8B23A1278F7413336"/>
  </w:style>
  <w:style w:type="character" w:styleId="PlaceholderText">
    <w:name w:val="Placeholder Text"/>
    <w:basedOn w:val="DefaultParagraphFont"/>
    <w:uiPriority w:val="99"/>
    <w:semiHidden/>
    <w:rsid w:val="00A92BD4"/>
    <w:rPr>
      <w:color w:val="808080"/>
    </w:rPr>
  </w:style>
  <w:style w:type="paragraph" w:customStyle="1" w:styleId="76E60883515A4E679E80FA39904B29DF">
    <w:name w:val="76E60883515A4E679E80FA39904B29DF"/>
  </w:style>
  <w:style w:type="paragraph" w:customStyle="1" w:styleId="D5E34B739D2E4A1EB4B01EE08BBA7720">
    <w:name w:val="D5E34B739D2E4A1EB4B01EE08BBA772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DD663FC591F4E6789EC2ED52CB3998E">
    <w:name w:val="7DD663FC591F4E6789EC2ED52CB3998E"/>
  </w:style>
  <w:style w:type="paragraph" w:customStyle="1" w:styleId="AF5CD651934544838DCB0EA011343492">
    <w:name w:val="AF5CD651934544838DCB0EA011343492"/>
  </w:style>
  <w:style w:type="paragraph" w:customStyle="1" w:styleId="B723F00967BD40FB9AB50DB8BE82E26A">
    <w:name w:val="B723F00967BD40FB9AB50DB8BE82E26A"/>
  </w:style>
  <w:style w:type="paragraph" w:customStyle="1" w:styleId="2FB6BF56D3BB42EBA2E12129A14177C2">
    <w:name w:val="2FB6BF56D3BB42EBA2E12129A14177C2"/>
  </w:style>
  <w:style w:type="paragraph" w:customStyle="1" w:styleId="3B5F883A79C04211B1BD33B741169A20">
    <w:name w:val="3B5F883A79C04211B1BD33B741169A20"/>
  </w:style>
  <w:style w:type="paragraph" w:customStyle="1" w:styleId="8A13F1B3E0CA4FA18A6342C444A6C38A">
    <w:name w:val="8A13F1B3E0CA4FA18A6342C444A6C38A"/>
  </w:style>
  <w:style w:type="paragraph" w:customStyle="1" w:styleId="36CF79CBA9384B33B7F3175980E85224">
    <w:name w:val="36CF79CBA9384B33B7F3175980E85224"/>
  </w:style>
  <w:style w:type="paragraph" w:customStyle="1" w:styleId="57A38C23C7F545C5B2ADA1F593147550">
    <w:name w:val="57A38C23C7F545C5B2ADA1F593147550"/>
    <w:rsid w:val="004D3F83"/>
  </w:style>
  <w:style w:type="paragraph" w:customStyle="1" w:styleId="E6EDCC9B035E48D183A3A09F5111B231">
    <w:name w:val="E6EDCC9B035E48D183A3A09F5111B231"/>
    <w:rsid w:val="004D3F83"/>
  </w:style>
  <w:style w:type="paragraph" w:customStyle="1" w:styleId="C70C9967FBE44BC58E53A18DB09829A7">
    <w:name w:val="C70C9967FBE44BC58E53A18DB09829A7"/>
    <w:rsid w:val="004D3F83"/>
  </w:style>
  <w:style w:type="paragraph" w:customStyle="1" w:styleId="EABA4A0A59E94BF0A06B4006D6BEB9AF">
    <w:name w:val="EABA4A0A59E94BF0A06B4006D6BEB9AF"/>
    <w:rsid w:val="004D3F83"/>
  </w:style>
  <w:style w:type="paragraph" w:customStyle="1" w:styleId="E795994AE11044649D772C1C803BC547">
    <w:name w:val="E795994AE11044649D772C1C803BC547"/>
    <w:rsid w:val="004D3F83"/>
  </w:style>
  <w:style w:type="paragraph" w:customStyle="1" w:styleId="313AEDC7ED0D454BA5ECFA8938CF5062">
    <w:name w:val="313AEDC7ED0D454BA5ECFA8938CF5062"/>
    <w:rsid w:val="004D3F83"/>
  </w:style>
  <w:style w:type="paragraph" w:customStyle="1" w:styleId="4AD962914FA443D6BA0B5D0EF1A92F84">
    <w:name w:val="4AD962914FA443D6BA0B5D0EF1A92F84"/>
    <w:rsid w:val="004D3F83"/>
  </w:style>
  <w:style w:type="paragraph" w:customStyle="1" w:styleId="EEC98E33D94545EC96B6E6BA236A78C2">
    <w:name w:val="EEC98E33D94545EC96B6E6BA236A78C2"/>
    <w:rsid w:val="004D3F83"/>
  </w:style>
  <w:style w:type="paragraph" w:customStyle="1" w:styleId="648C789021B84DC8908A61BC7D2AB43F">
    <w:name w:val="648C789021B84DC8908A61BC7D2AB43F"/>
    <w:rsid w:val="004D3F83"/>
  </w:style>
  <w:style w:type="paragraph" w:customStyle="1" w:styleId="F1DDFC8CC56C44C29F469AAC59B641EA">
    <w:name w:val="F1DDFC8CC56C44C29F469AAC59B641EA"/>
    <w:rsid w:val="004D3F83"/>
  </w:style>
  <w:style w:type="paragraph" w:customStyle="1" w:styleId="8E7CB537D5E74EB5AEA8DB7CB126C826">
    <w:name w:val="8E7CB537D5E74EB5AEA8DB7CB126C826"/>
    <w:rsid w:val="004D3F83"/>
  </w:style>
  <w:style w:type="paragraph" w:customStyle="1" w:styleId="7A75210F3063431C9C4795E845E8DB33">
    <w:name w:val="7A75210F3063431C9C4795E845E8DB33"/>
    <w:rsid w:val="004D3F83"/>
  </w:style>
  <w:style w:type="paragraph" w:customStyle="1" w:styleId="E81EDD5CE6014514BFCE4AD5EF59AF6E">
    <w:name w:val="E81EDD5CE6014514BFCE4AD5EF59AF6E"/>
    <w:rsid w:val="004D3F83"/>
  </w:style>
  <w:style w:type="paragraph" w:customStyle="1" w:styleId="5A51E4FCB4A242ACA8A32BB7139F54EF">
    <w:name w:val="5A51E4FCB4A242ACA8A32BB7139F54EF"/>
    <w:rsid w:val="004D3F83"/>
  </w:style>
  <w:style w:type="paragraph" w:customStyle="1" w:styleId="0C390D549C01452DB23D33062FE0106C">
    <w:name w:val="0C390D549C01452DB23D33062FE0106C"/>
    <w:rsid w:val="004D3F83"/>
  </w:style>
  <w:style w:type="paragraph" w:customStyle="1" w:styleId="FFE35990D4574113827D9F3EB8828D90">
    <w:name w:val="FFE35990D4574113827D9F3EB8828D90"/>
    <w:rsid w:val="004D3F83"/>
  </w:style>
  <w:style w:type="paragraph" w:customStyle="1" w:styleId="147723FE37034D91BF97FB5090E31D7A">
    <w:name w:val="147723FE37034D91BF97FB5090E31D7A"/>
    <w:rsid w:val="00434EF2"/>
  </w:style>
  <w:style w:type="paragraph" w:customStyle="1" w:styleId="47F111E41DDA4C0082595682D31B49DF">
    <w:name w:val="47F111E41DDA4C0082595682D31B49DF"/>
    <w:rsid w:val="00434EF2"/>
  </w:style>
  <w:style w:type="paragraph" w:customStyle="1" w:styleId="D078E6D437064339ACFCCF8F4DDEA9D5">
    <w:name w:val="D078E6D437064339ACFCCF8F4DDEA9D5"/>
    <w:rsid w:val="00A92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26 Church Pen Housing Scheme, Old Harbour, St. Catherine</CompanyAddress>
  <CompanyPhone>(M):896-8976 (H):983:0466</CompanyPhone>
  <CompanyFax/>
  <CompanyEmail>romaine877@gmail.com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Romaine Halstead</dc:creator>
  <cp:keywords/>
  <cp:lastModifiedBy>Romaine Halstead</cp:lastModifiedBy>
  <cp:revision>5</cp:revision>
  <cp:lastPrinted>2018-03-14T20:51:00Z</cp:lastPrinted>
  <dcterms:created xsi:type="dcterms:W3CDTF">2017-06-06T20:26:00Z</dcterms:created>
  <dcterms:modified xsi:type="dcterms:W3CDTF">2018-03-14T20:52:00Z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